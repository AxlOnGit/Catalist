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99" w:rsidRDefault="00E26C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D3CD5EE" wp14:editId="31E7F62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38670" cy="9442450"/>
                <wp:effectExtent l="0" t="0" r="24130" b="25400"/>
                <wp:wrapNone/>
                <wp:docPr id="14" name="AutoForm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8670" cy="9442450"/>
                        </a:xfrm>
                        <a:prstGeom prst="roundRect">
                          <a:avLst>
                            <a:gd name="adj" fmla="val 38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29795C" id="AutoForm 622" o:spid="_x0000_s1026" style="position:absolute;margin-left:0;margin-top:0;width:562.1pt;height:743.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" o:allowincell="f" filled="f" fillcolor="black">
                <v:stroke joinstyle="bevel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C61B48D" wp14:editId="2B587A7D">
                <wp:simplePos x="0" y="0"/>
                <wp:positionH relativeFrom="page">
                  <wp:posOffset>325755</wp:posOffset>
                </wp:positionH>
                <wp:positionV relativeFrom="page">
                  <wp:posOffset>2514193</wp:posOffset>
                </wp:positionV>
                <wp:extent cx="7125970" cy="2205990"/>
                <wp:effectExtent l="0" t="4445" r="1270" b="0"/>
                <wp:wrapNone/>
                <wp:docPr id="15" name="Rechteck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24"/>
                            </w:tblGrid>
                            <w:tr w:rsidR="00EA6199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A6199" w:rsidRDefault="00EA6199">
                                  <w:pPr>
                                    <w:pStyle w:val="KeinLeerraum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A6199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EA6199" w:rsidRDefault="00646D75" w:rsidP="005D6724">
                                  <w:pPr>
                                    <w:pStyle w:val="KeinLeerraum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placeholder>
                                        <w:docPart w:val="1E9A7D3758D64EDF908A47E21E6A4C9C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26C4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Catalist - Kunden</w:t>
                                      </w:r>
                                      <w:r w:rsidR="005D672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preise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A6199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A6199" w:rsidRDefault="00EA6199">
                                  <w:pPr>
                                    <w:pStyle w:val="KeinLeerraum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A6199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EA6199" w:rsidRDefault="00646D75" w:rsidP="005D6724">
                                  <w:pPr>
                                    <w:pStyle w:val="KeinLeerraum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id w:val="1652111"/>
                                      <w:placeholder>
                                        <w:docPart w:val="E0EEBE8C3B4645ACBCBE3568B47C5824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5D6724">
                                        <w:rPr>
                                          <w:sz w:val="36"/>
                                          <w:szCs w:val="36"/>
                                        </w:rPr>
                                        <w:t>System.Data.DataTables</w:t>
                                      </w:r>
                                      <w:proofErr w:type="spellEnd"/>
                                      <w:r w:rsidR="005D6724">
                                        <w:rPr>
                                          <w:sz w:val="36"/>
                                          <w:szCs w:val="36"/>
                                        </w:rPr>
                                        <w:t xml:space="preserve"> für</w:t>
                                      </w:r>
                                      <w:r w:rsidR="00E26C4A">
                                        <w:rPr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5D6724">
                                        <w:rPr>
                                          <w:sz w:val="36"/>
                                          <w:szCs w:val="36"/>
                                        </w:rPr>
                                        <w:t>Kundenpreise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EA6199" w:rsidRDefault="00EA6199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C61B48D" id="Rechteck 619" o:spid="_x0000_s1026" style="position:absolute;margin-left:25.65pt;margin-top:197.95pt;width:561.1pt;height:173.7pt;z-index:251657216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hy2QIAACY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24"/>
                      </w:tblGrid>
                      <w:tr w:rsidR="00EA6199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A6199" w:rsidRDefault="00EA6199">
                            <w:pPr>
                              <w:pStyle w:val="KeinLeerraum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A6199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EA6199" w:rsidRDefault="00646D75" w:rsidP="005D6724">
                            <w:pPr>
                              <w:pStyle w:val="KeinLeerraum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1E9A7D3758D64EDF908A47E21E6A4C9C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26C4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Catalist - Kunden</w:t>
                                </w:r>
                                <w:r w:rsidR="005D672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preise</w:t>
                                </w:r>
                              </w:sdtContent>
                            </w:sdt>
                          </w:p>
                        </w:tc>
                      </w:tr>
                      <w:tr w:rsidR="00EA6199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A6199" w:rsidRDefault="00EA6199">
                            <w:pPr>
                              <w:pStyle w:val="KeinLeerraum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A6199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EA6199" w:rsidRDefault="00646D75" w:rsidP="005D6724">
                            <w:pPr>
                              <w:pStyle w:val="KeinLeerraum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E0EEBE8C3B4645ACBCBE3568B47C582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D6724">
                                  <w:rPr>
                                    <w:sz w:val="36"/>
                                    <w:szCs w:val="36"/>
                                  </w:rPr>
                                  <w:t>System.Data.DataTables</w:t>
                                </w:r>
                                <w:proofErr w:type="spellEnd"/>
                                <w:r w:rsidR="005D6724">
                                  <w:rPr>
                                    <w:sz w:val="36"/>
                                    <w:szCs w:val="36"/>
                                  </w:rPr>
                                  <w:t xml:space="preserve"> für</w:t>
                                </w:r>
                                <w:r w:rsidR="00E26C4A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D6724">
                                  <w:rPr>
                                    <w:sz w:val="36"/>
                                    <w:szCs w:val="36"/>
                                  </w:rPr>
                                  <w:t>Kundenpreise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EA6199" w:rsidRDefault="00EA6199"/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46D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0" allowOverlap="1" wp14:anchorId="0A764134" wp14:editId="75B023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7506335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ec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A6199" w:rsidRPr="00E26C4A" w:rsidRDefault="00646D75">
                                <w:pPr>
                                  <w:pStyle w:val="KeinLeerraum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lang w:val="en-US"/>
                                    </w:rPr>
                                    <w:id w:val="1551716"/>
                                    <w:placeholder>
                                      <w:docPart w:val="362AE49814D149D2A8ECA69F4AF49CAB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6C4A" w:rsidRPr="00E26C4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en-US"/>
                                      </w:rPr>
                                      <w:t xml:space="preserve">Cut &amp; Print Media GmbH &amp; Co. </w:t>
                                    </w:r>
                                    <w:r w:rsidR="00E26C4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en-US"/>
                                      </w:rPr>
                                      <w:t>KG</w:t>
                                    </w:r>
                                  </w:sdtContent>
                                </w:sdt>
                              </w:p>
                              <w:p w:rsidR="00EA6199" w:rsidRPr="00E26C4A" w:rsidRDefault="00EA6199">
                                <w:pPr>
                                  <w:pStyle w:val="KeinLeerraum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en-US"/>
                                  </w:rPr>
                                </w:pPr>
                              </w:p>
                              <w:p w:rsidR="00EA6199" w:rsidRDefault="00646D75">
                                <w:pPr>
                                  <w:pStyle w:val="KeinLeerraum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placeholder>
                                      <w:docPart w:val="EF2FEFD842B24486934B07AB177F8D32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2-17T00:00:00Z">
                                      <w:dateFormat w:val="dd.MM.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26C4A">
                                      <w:rPr>
                                        <w:lang w:val="en-US"/>
                                      </w:rPr>
                                      <w:t>17.12.2015</w:t>
                                    </w:r>
                                  </w:sdtContent>
                                </w:sdt>
                              </w:p>
                              <w:p w:rsidR="00EA6199" w:rsidRDefault="00646D75">
                                <w:pPr>
                                  <w:pStyle w:val="KeinLeerraum"/>
                                  <w:spacing w:line="276" w:lineRule="auto"/>
                                  <w:jc w:val="center"/>
                                </w:pPr>
                                <w:r>
                                  <w:t xml:space="preserve">Verfasst von: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6C4A">
                                      <w:t>Axel Ullrich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A764134" id="Rechteck 618" o:spid="_x0000_s1027" style="position:absolute;margin-left:0;margin-top:0;width:468pt;height:94pt;z-index:25165414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iu4gIAAD8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L92+K7iAgAAPw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EA6199" w:rsidRPr="00E26C4A" w:rsidRDefault="00646D75">
                          <w:pPr>
                            <w:pStyle w:val="KeinLeerraum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lang w:val="en-US"/>
                              </w:rPr>
                              <w:id w:val="1551716"/>
                              <w:placeholder>
                                <w:docPart w:val="362AE49814D149D2A8ECA69F4AF49CAB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6C4A" w:rsidRPr="00E26C4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en-US"/>
                                </w:rPr>
                                <w:t xml:space="preserve">Cut &amp; Print Media GmbH &amp; Co. </w:t>
                              </w:r>
                              <w:r w:rsidR="00E26C4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en-US"/>
                                </w:rPr>
                                <w:t>KG</w:t>
                              </w:r>
                            </w:sdtContent>
                          </w:sdt>
                        </w:p>
                        <w:p w:rsidR="00EA6199" w:rsidRPr="00E26C4A" w:rsidRDefault="00EA6199">
                          <w:pPr>
                            <w:pStyle w:val="KeinLeerraum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en-US"/>
                            </w:rPr>
                          </w:pPr>
                        </w:p>
                        <w:p w:rsidR="00EA6199" w:rsidRDefault="00646D75">
                          <w:pPr>
                            <w:pStyle w:val="KeinLeerraum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placeholder>
                                <w:docPart w:val="EF2FEFD842B24486934B07AB177F8D32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17T00:00:00Z">
                                <w:dateFormat w:val="dd.MM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26C4A">
                                <w:rPr>
                                  <w:lang w:val="en-US"/>
                                </w:rPr>
                                <w:t>17.12.2015</w:t>
                              </w:r>
                            </w:sdtContent>
                          </w:sdt>
                        </w:p>
                        <w:p w:rsidR="00EA6199" w:rsidRDefault="00646D75">
                          <w:pPr>
                            <w:pStyle w:val="KeinLeerraum"/>
                            <w:spacing w:line="276" w:lineRule="auto"/>
                            <w:jc w:val="center"/>
                          </w:pPr>
                          <w:r>
                            <w:t xml:space="preserve">Verfasst von: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6C4A">
                                <w:t>Axel Ullrich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46D75">
            <w:br w:type="page"/>
          </w:r>
        </w:sdtContent>
      </w:sdt>
      <w:bookmarkStart w:id="0" w:name="_GoBack"/>
      <w:bookmarkEnd w:id="0"/>
    </w:p>
    <w:p w:rsidR="00EA6199" w:rsidRDefault="00646D75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0390E9975E0743CC9C8DFEE3793060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6724">
            <w:rPr>
              <w:smallCaps w:val="0"/>
            </w:rPr>
            <w:t>Catalist - Kundenpreise</w:t>
          </w:r>
        </w:sdtContent>
      </w:sdt>
    </w:p>
    <w:p w:rsidR="00EA6199" w:rsidRDefault="00646D75">
      <w:pPr>
        <w:pStyle w:val="Untertitel"/>
      </w:pPr>
      <w:sdt>
        <w:sdtPr>
          <w:alias w:val="Untertitel"/>
          <w:tag w:val="Untertitel"/>
          <w:id w:val="11808339"/>
          <w:placeholder>
            <w:docPart w:val="B6105C875D5F4C3EAE932A38D2AC689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5D6724">
            <w:t>System.Data.DataTables</w:t>
          </w:r>
          <w:proofErr w:type="spellEnd"/>
          <w:r w:rsidR="005D6724">
            <w:t xml:space="preserve"> für Kundenpreise</w:t>
          </w:r>
        </w:sdtContent>
      </w:sdt>
    </w:p>
    <w:p w:rsidR="00EA6199" w:rsidRDefault="00E26C4A" w:rsidP="00E26C4A">
      <w:pPr>
        <w:pStyle w:val="berschrift1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t>DataTable</w:t>
      </w:r>
      <w:proofErr w:type="spellEnd"/>
      <w:r>
        <w:rPr>
          <w:color w:val="9D3511" w:themeColor="accent1" w:themeShade="BF"/>
        </w:rPr>
        <w:t xml:space="preserve">: </w:t>
      </w:r>
      <w:proofErr w:type="spellStart"/>
      <w:r>
        <w:rPr>
          <w:color w:val="9D3511" w:themeColor="accent1" w:themeShade="BF"/>
        </w:rPr>
        <w:t>CustomizedPrice</w:t>
      </w:r>
      <w:proofErr w:type="spellEnd"/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>SELECT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k.Kundennummer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a.USER_Katalogartikel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a.Artikel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a.Artikelgruppe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a.FesterLieferant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a.Matchcode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a.Hersteller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a.Bezeichnung1,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a.Bezeichnung2,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a.Mengeneinheit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l.EK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a.Verkaufspreis1,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a.Verkaufspreis1 * ((100 - </w:t>
      </w:r>
      <w:proofErr w:type="spellStart"/>
      <w:r>
        <w:t>s.Rabatt</w:t>
      </w:r>
      <w:proofErr w:type="spellEnd"/>
      <w:r>
        <w:t xml:space="preserve">) / 100) AS Kundenpreis,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s.Rabatt</w:t>
      </w:r>
      <w:proofErr w:type="spellEnd"/>
      <w:r>
        <w:t xml:space="preserve"> AS Prozent,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s.Menge1,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s.Rabatt1,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s.Menge2,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s.Rabatt2,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s.Menge3,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s.Rabatt3,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s.Menge4,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s.Rabatt4,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cpm_katalog.SectionName</w:t>
      </w:r>
      <w:proofErr w:type="spellEnd"/>
      <w:r>
        <w:t xml:space="preserve"> AS Katalog,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artikel_cpm.CheckedFlag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artikel_cpm.ChangeUser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a.StandardlagerEinkauf</w:t>
      </w:r>
      <w:proofErr w:type="spellEnd"/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FROM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</w:t>
      </w:r>
      <w:proofErr w:type="spellStart"/>
      <w:r>
        <w:t>artikel</w:t>
      </w:r>
      <w:proofErr w:type="spellEnd"/>
      <w:r>
        <w:t xml:space="preserve"> a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LEFT OUTER JOIN kundenartikelsonderpreise s ON </w:t>
      </w:r>
      <w:proofErr w:type="spellStart"/>
      <w:r>
        <w:t>a.Artikelgruppe</w:t>
      </w:r>
      <w:proofErr w:type="spellEnd"/>
      <w:r>
        <w:t xml:space="preserve"> = </w:t>
      </w:r>
      <w:proofErr w:type="spellStart"/>
      <w:r>
        <w:t>s.Artikelgruppe</w:t>
      </w:r>
      <w:proofErr w:type="spellEnd"/>
      <w:r>
        <w:t xml:space="preserve">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LEFT OUTER JOIN </w:t>
      </w:r>
      <w:proofErr w:type="spellStart"/>
      <w:r>
        <w:t>kunden</w:t>
      </w:r>
      <w:proofErr w:type="spellEnd"/>
      <w:r>
        <w:t xml:space="preserve"> k ON </w:t>
      </w:r>
      <w:proofErr w:type="spellStart"/>
      <w:r>
        <w:t>s.Kundennummer</w:t>
      </w:r>
      <w:proofErr w:type="spellEnd"/>
      <w:r>
        <w:t xml:space="preserve"> = </w:t>
      </w:r>
      <w:proofErr w:type="spellStart"/>
      <w:r>
        <w:t>k.Kundennummer</w:t>
      </w:r>
      <w:proofErr w:type="spellEnd"/>
      <w:r>
        <w:t xml:space="preserve">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t xml:space="preserve"> </w:t>
      </w:r>
      <w:r w:rsidRPr="00E26C4A">
        <w:rPr>
          <w:lang w:val="en-US"/>
        </w:rPr>
        <w:t xml:space="preserve">LEFT OUTER JOIN </w:t>
      </w:r>
      <w:proofErr w:type="spellStart"/>
      <w:r w:rsidRPr="00E26C4A">
        <w:rPr>
          <w:lang w:val="en-US"/>
        </w:rPr>
        <w:t>artikel_cpm</w:t>
      </w:r>
      <w:proofErr w:type="spellEnd"/>
      <w:r w:rsidRPr="00E26C4A">
        <w:rPr>
          <w:lang w:val="en-US"/>
        </w:rPr>
        <w:t xml:space="preserve"> ON </w:t>
      </w:r>
      <w:proofErr w:type="spellStart"/>
      <w:r w:rsidRPr="00E26C4A">
        <w:rPr>
          <w:lang w:val="en-US"/>
        </w:rPr>
        <w:t>a.Artikel</w:t>
      </w:r>
      <w:proofErr w:type="spellEnd"/>
      <w:r w:rsidRPr="00E26C4A">
        <w:rPr>
          <w:lang w:val="en-US"/>
        </w:rPr>
        <w:t xml:space="preserve"> = </w:t>
      </w:r>
      <w:proofErr w:type="spellStart"/>
      <w:r w:rsidRPr="00E26C4A">
        <w:rPr>
          <w:lang w:val="en-US"/>
        </w:rPr>
        <w:t>artikel_cpm.Artikel</w:t>
      </w:r>
      <w:proofErr w:type="spellEnd"/>
      <w:r w:rsidRPr="00E26C4A">
        <w:rPr>
          <w:lang w:val="en-US"/>
        </w:rPr>
        <w:t xml:space="preserve">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 w:rsidRPr="00E26C4A">
        <w:rPr>
          <w:lang w:val="en-US"/>
        </w:rPr>
        <w:t xml:space="preserve"> LEFT OUTER JOIN </w:t>
      </w:r>
      <w:proofErr w:type="spellStart"/>
      <w:r w:rsidRPr="00E26C4A">
        <w:rPr>
          <w:lang w:val="en-US"/>
        </w:rPr>
        <w:t>cpm_katalog</w:t>
      </w:r>
      <w:proofErr w:type="spellEnd"/>
      <w:r w:rsidRPr="00E26C4A">
        <w:rPr>
          <w:lang w:val="en-US"/>
        </w:rPr>
        <w:t xml:space="preserve"> ON </w:t>
      </w:r>
      <w:proofErr w:type="spellStart"/>
      <w:r w:rsidRPr="00E26C4A">
        <w:rPr>
          <w:lang w:val="en-US"/>
        </w:rPr>
        <w:t>artikel_cpm.Category</w:t>
      </w:r>
      <w:proofErr w:type="spellEnd"/>
      <w:r w:rsidRPr="00E26C4A">
        <w:rPr>
          <w:lang w:val="en-US"/>
        </w:rPr>
        <w:t xml:space="preserve"> = </w:t>
      </w:r>
      <w:proofErr w:type="spellStart"/>
      <w:r w:rsidRPr="00E26C4A">
        <w:rPr>
          <w:lang w:val="en-US"/>
        </w:rPr>
        <w:t>cpm_katalog.Numbering</w:t>
      </w:r>
      <w:proofErr w:type="spellEnd"/>
      <w:r w:rsidRPr="00E26C4A">
        <w:rPr>
          <w:lang w:val="en-US"/>
        </w:rPr>
        <w:t xml:space="preserve">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 w:rsidRPr="00E26C4A">
        <w:rPr>
          <w:lang w:val="en-US"/>
        </w:rPr>
        <w:t xml:space="preserve"> LEFT OUTER JOIN (SELECT </w:t>
      </w:r>
      <w:proofErr w:type="spellStart"/>
      <w:r w:rsidRPr="00E26C4A">
        <w:rPr>
          <w:lang w:val="en-US"/>
        </w:rPr>
        <w:t>Artikel</w:t>
      </w:r>
      <w:proofErr w:type="spellEnd"/>
      <w:r w:rsidRPr="00E26C4A">
        <w:rPr>
          <w:lang w:val="en-US"/>
        </w:rPr>
        <w:t xml:space="preserve">, </w:t>
      </w:r>
      <w:proofErr w:type="gramStart"/>
      <w:r w:rsidRPr="00E26C4A">
        <w:rPr>
          <w:lang w:val="en-US"/>
        </w:rPr>
        <w:t>AVG(</w:t>
      </w:r>
      <w:proofErr w:type="spellStart"/>
      <w:proofErr w:type="gramEnd"/>
      <w:r w:rsidRPr="00E26C4A">
        <w:rPr>
          <w:lang w:val="en-US"/>
        </w:rPr>
        <w:t>Einkaufspreis</w:t>
      </w:r>
      <w:proofErr w:type="spellEnd"/>
      <w:r w:rsidRPr="00E26C4A">
        <w:rPr>
          <w:lang w:val="en-US"/>
        </w:rPr>
        <w:t>) AS EK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 w:rsidRPr="00E26C4A">
        <w:rPr>
          <w:lang w:val="en-US"/>
        </w:rPr>
        <w:t xml:space="preserve">                  FROM </w:t>
      </w:r>
      <w:proofErr w:type="spellStart"/>
      <w:r w:rsidRPr="00E26C4A">
        <w:rPr>
          <w:lang w:val="en-US"/>
        </w:rPr>
        <w:t>artikellieferanten</w:t>
      </w:r>
      <w:proofErr w:type="spellEnd"/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 w:rsidRPr="00E26C4A">
        <w:rPr>
          <w:lang w:val="en-US"/>
        </w:rPr>
        <w:t xml:space="preserve">                  WHERE (</w:t>
      </w:r>
      <w:proofErr w:type="spellStart"/>
      <w:r w:rsidRPr="00E26C4A">
        <w:rPr>
          <w:lang w:val="en-US"/>
        </w:rPr>
        <w:t>FesterLieferant_Kz</w:t>
      </w:r>
      <w:proofErr w:type="spellEnd"/>
      <w:r w:rsidRPr="00E26C4A">
        <w:rPr>
          <w:lang w:val="en-US"/>
        </w:rPr>
        <w:t xml:space="preserve"> = '*')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 w:rsidRPr="00E26C4A">
        <w:rPr>
          <w:lang w:val="en-US"/>
        </w:rPr>
        <w:t xml:space="preserve">                  GROUP BY </w:t>
      </w:r>
      <w:proofErr w:type="spellStart"/>
      <w:r w:rsidRPr="00E26C4A">
        <w:rPr>
          <w:lang w:val="en-US"/>
        </w:rPr>
        <w:t>Artikel</w:t>
      </w:r>
      <w:proofErr w:type="spellEnd"/>
      <w:r w:rsidRPr="00E26C4A">
        <w:rPr>
          <w:lang w:val="en-US"/>
        </w:rPr>
        <w:t xml:space="preserve">) l ON </w:t>
      </w:r>
      <w:proofErr w:type="spellStart"/>
      <w:r w:rsidRPr="00E26C4A">
        <w:rPr>
          <w:lang w:val="en-US"/>
        </w:rPr>
        <w:t>a.Artikel</w:t>
      </w:r>
      <w:proofErr w:type="spellEnd"/>
      <w:r w:rsidRPr="00E26C4A">
        <w:rPr>
          <w:lang w:val="en-US"/>
        </w:rPr>
        <w:t xml:space="preserve"> = </w:t>
      </w:r>
      <w:proofErr w:type="spellStart"/>
      <w:r w:rsidRPr="00E26C4A">
        <w:rPr>
          <w:lang w:val="en-US"/>
        </w:rPr>
        <w:t>l.Artikel</w:t>
      </w:r>
      <w:proofErr w:type="spellEnd"/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WHERE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(</w:t>
      </w:r>
      <w:proofErr w:type="spellStart"/>
      <w:r>
        <w:t>k.Kundennummer</w:t>
      </w:r>
      <w:proofErr w:type="spellEnd"/>
      <w:r>
        <w:t xml:space="preserve"> = @Kunde) AND (</w:t>
      </w:r>
      <w:proofErr w:type="spellStart"/>
      <w:r>
        <w:t>a.USER_Katalogartikel</w:t>
      </w:r>
      <w:proofErr w:type="spellEnd"/>
      <w:r>
        <w:t xml:space="preserve"> = '1') AND (</w:t>
      </w:r>
      <w:proofErr w:type="spellStart"/>
      <w:r>
        <w:t>a.Statuskennzeichen</w:t>
      </w:r>
      <w:proofErr w:type="spellEnd"/>
      <w:r>
        <w:t xml:space="preserve"> &lt;&gt; 'Ja') AND (a.Sperrvermerk1 = 0)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>UNION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>SELECT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s_1.Kundennummer,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a.USER_Katalogartikel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a.Artikel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a.Artikelgruppe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a.FesterLieferant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a.Matchcode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a.Hersteller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a.Bezeichnung1,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  <w:t>a</w:t>
      </w:r>
      <w:r>
        <w:t xml:space="preserve">.Bezeichnung2,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a.Mengeneinheit</w:t>
      </w:r>
      <w:proofErr w:type="spellEnd"/>
      <w:r>
        <w:t xml:space="preserve">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l_1.EK,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a.Verkaufspreis1,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a.Verkaufspreis1 AS Kundenpreis,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 xml:space="preserve">0.00 AS </w:t>
      </w:r>
      <w:proofErr w:type="spellStart"/>
      <w:r w:rsidRPr="00E26C4A">
        <w:rPr>
          <w:lang w:val="en-US"/>
        </w:rPr>
        <w:t>Prozent</w:t>
      </w:r>
      <w:proofErr w:type="spellEnd"/>
      <w:r w:rsidRPr="00E26C4A">
        <w:rPr>
          <w:lang w:val="en-US"/>
        </w:rPr>
        <w:t xml:space="preserve">,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 xml:space="preserve">0.00 AS Menge1,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>0.00 AS Rabatt1,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>0.00 AS Menge2,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>0.00 AS Rabatt2,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 xml:space="preserve">0.00 AS Menge3, 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>0.00 AS Rabatt3,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>0.00 AS Menge4,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E26C4A">
        <w:rPr>
          <w:lang w:val="en-US"/>
        </w:rPr>
        <w:t>0.00 AS Rabatt4,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cpm_katalog_1.SectionName AS Katalog,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artikel_cpm_1.CheckedFlag,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artikel_cpm_1.ChangeUser,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a.StandardlagerEinkauf</w:t>
      </w:r>
      <w:proofErr w:type="spellEnd"/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FROM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proofErr w:type="spellStart"/>
      <w:r>
        <w:t>artikel</w:t>
      </w:r>
      <w:proofErr w:type="spellEnd"/>
      <w:r>
        <w:t xml:space="preserve"> a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 xml:space="preserve">LEFT OUTER JOIN kundenartikelsonderpreise s ON </w:t>
      </w:r>
      <w:proofErr w:type="spellStart"/>
      <w:r>
        <w:t>a.Artikelgruppe</w:t>
      </w:r>
      <w:proofErr w:type="spellEnd"/>
      <w:r>
        <w:t xml:space="preserve"> = </w:t>
      </w:r>
      <w:proofErr w:type="spellStart"/>
      <w:r>
        <w:t>s.Artikelgruppe</w:t>
      </w:r>
      <w:proofErr w:type="spellEnd"/>
      <w:r>
        <w:t xml:space="preserve"> </w:t>
      </w:r>
    </w:p>
    <w:p w:rsidR="00E26C4A" w:rsidRDefault="00993E96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 w:rsidR="00E26C4A">
        <w:t xml:space="preserve">LEFT OUTER JOIN </w:t>
      </w:r>
      <w:proofErr w:type="spellStart"/>
      <w:r w:rsidR="00E26C4A">
        <w:t>kunden</w:t>
      </w:r>
      <w:proofErr w:type="spellEnd"/>
      <w:r w:rsidR="00E26C4A">
        <w:t xml:space="preserve"> k ON </w:t>
      </w:r>
      <w:proofErr w:type="spellStart"/>
      <w:r w:rsidR="00E26C4A">
        <w:t>s.Kundennummer</w:t>
      </w:r>
      <w:proofErr w:type="spellEnd"/>
      <w:r w:rsidR="00E26C4A">
        <w:t xml:space="preserve"> = </w:t>
      </w:r>
      <w:proofErr w:type="spellStart"/>
      <w:r w:rsidR="00E26C4A">
        <w:t>k.Kundennummer</w:t>
      </w:r>
      <w:proofErr w:type="spellEnd"/>
      <w:r w:rsidR="00E26C4A">
        <w:t xml:space="preserve"> </w:t>
      </w:r>
    </w:p>
    <w:p w:rsidR="00E26C4A" w:rsidRDefault="00993E96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 w:rsidR="00E26C4A">
        <w:t xml:space="preserve">LEFT OUTER JOIN </w:t>
      </w:r>
      <w:proofErr w:type="spellStart"/>
      <w:r w:rsidR="00E26C4A">
        <w:t>artikel_cpm</w:t>
      </w:r>
      <w:proofErr w:type="spellEnd"/>
      <w:r w:rsidR="00E26C4A">
        <w:t xml:space="preserve"> artikel_cpm_1 ON </w:t>
      </w:r>
      <w:proofErr w:type="spellStart"/>
      <w:r w:rsidR="00E26C4A">
        <w:t>a.Artikel</w:t>
      </w:r>
      <w:proofErr w:type="spellEnd"/>
      <w:r w:rsidR="00E26C4A">
        <w:t xml:space="preserve"> = artikel_cpm_1.Artikel </w:t>
      </w:r>
    </w:p>
    <w:p w:rsidR="00E26C4A" w:rsidRDefault="00993E96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 w:rsidR="00E26C4A">
        <w:t xml:space="preserve">LEFT OUTER JOIN </w:t>
      </w:r>
      <w:proofErr w:type="spellStart"/>
      <w:r w:rsidR="00E26C4A">
        <w:t>cpm_katalog</w:t>
      </w:r>
      <w:proofErr w:type="spellEnd"/>
      <w:r w:rsidR="00E26C4A">
        <w:t xml:space="preserve"> cpm_katalog_1 ON artikel_cpm_1.Category = cpm_katalog_1.Numbering </w:t>
      </w:r>
    </w:p>
    <w:p w:rsidR="00E26C4A" w:rsidRDefault="00993E96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 w:rsidR="00E26C4A">
        <w:t>LEFT OUTER JOIN (SELECT Kundennummer, Artikelgruppe</w:t>
      </w:r>
    </w:p>
    <w:p w:rsidR="00E26C4A" w:rsidRDefault="00993E96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6C4A">
        <w:t>FROM kundenartikelsonderpreise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                 </w:t>
      </w:r>
      <w:r w:rsidR="00993E96">
        <w:tab/>
      </w:r>
      <w:r w:rsidR="00993E96">
        <w:tab/>
      </w:r>
      <w:r>
        <w:t xml:space="preserve">WHERE (Kundennummer = @Kunde)) s_1 ON </w:t>
      </w:r>
      <w:proofErr w:type="spellStart"/>
      <w:r>
        <w:t>a.Artikelgruppe</w:t>
      </w:r>
      <w:proofErr w:type="spellEnd"/>
      <w:r>
        <w:t xml:space="preserve"> = s_1.Artikelgruppe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LEFT OUTER JOIN (SELECT Artikel, AVG(Einkaufspreis) AS EK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                 FROM </w:t>
      </w:r>
      <w:proofErr w:type="spellStart"/>
      <w:r>
        <w:t>artikellieferanten</w:t>
      </w:r>
      <w:proofErr w:type="spellEnd"/>
      <w:r>
        <w:t xml:space="preserve"> artikellieferanten_1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                 WHERE (</w:t>
      </w:r>
      <w:proofErr w:type="spellStart"/>
      <w:r>
        <w:t>FesterLieferant_Kz</w:t>
      </w:r>
      <w:proofErr w:type="spellEnd"/>
      <w:r>
        <w:t xml:space="preserve"> = '*')</w:t>
      </w:r>
    </w:p>
    <w:p w:rsidR="00E26C4A" w:rsidRP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E26C4A">
        <w:rPr>
          <w:lang w:val="en-US"/>
        </w:rPr>
        <w:t xml:space="preserve">GROUP BY </w:t>
      </w:r>
      <w:proofErr w:type="spellStart"/>
      <w:r w:rsidRPr="00E26C4A">
        <w:rPr>
          <w:lang w:val="en-US"/>
        </w:rPr>
        <w:t>Artikel</w:t>
      </w:r>
      <w:proofErr w:type="spellEnd"/>
      <w:r w:rsidRPr="00E26C4A">
        <w:rPr>
          <w:lang w:val="en-US"/>
        </w:rPr>
        <w:t xml:space="preserve">) l_1 ON </w:t>
      </w:r>
      <w:proofErr w:type="spellStart"/>
      <w:r w:rsidRPr="00E26C4A">
        <w:rPr>
          <w:lang w:val="en-US"/>
        </w:rPr>
        <w:t>a.Artikel</w:t>
      </w:r>
      <w:proofErr w:type="spellEnd"/>
      <w:r w:rsidRPr="00E26C4A">
        <w:rPr>
          <w:lang w:val="en-US"/>
        </w:rPr>
        <w:t xml:space="preserve"> = l_1.Artikel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WHERE </w:t>
      </w:r>
    </w:p>
    <w:p w:rsidR="00E26C4A" w:rsidRDefault="00E26C4A" w:rsidP="00E26C4A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</w:tabs>
        <w:spacing w:after="0" w:line="240" w:lineRule="auto"/>
      </w:pPr>
      <w:r>
        <w:t xml:space="preserve"> (s_1.Artikelgruppe IS NULL) AND (</w:t>
      </w:r>
      <w:proofErr w:type="spellStart"/>
      <w:r>
        <w:t>a.Statuskennzeichen</w:t>
      </w:r>
      <w:proofErr w:type="spellEnd"/>
      <w:r>
        <w:t xml:space="preserve"> &lt;&gt; 'Ja') AND (</w:t>
      </w:r>
      <w:proofErr w:type="spellStart"/>
      <w:r>
        <w:t>a.USER_Katalogartikel</w:t>
      </w:r>
      <w:proofErr w:type="spellEnd"/>
      <w:r>
        <w:t xml:space="preserve"> = '1') AND (a.Sperrvermerk1 = 0)</w:t>
      </w:r>
    </w:p>
    <w:p w:rsidR="00161477" w:rsidRDefault="00A642EF" w:rsidP="00A642EF">
      <w:pPr>
        <w:pStyle w:val="berschrift1"/>
        <w:keepNext/>
        <w:keepLines/>
        <w:pageBreakBefore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</w:rPr>
        <w:t>DataTable</w:t>
      </w:r>
      <w:proofErr w:type="spellEnd"/>
      <w:r>
        <w:rPr>
          <w:color w:val="9D3511" w:themeColor="accent1" w:themeShade="BF"/>
        </w:rPr>
        <w:t xml:space="preserve">: </w:t>
      </w:r>
      <w:proofErr w:type="spellStart"/>
      <w:r>
        <w:rPr>
          <w:color w:val="9D3511" w:themeColor="accent1" w:themeShade="BF"/>
        </w:rPr>
        <w:t>KundenArtikelSonderpreise</w:t>
      </w:r>
      <w:proofErr w:type="spellEnd"/>
    </w:p>
    <w:p w:rsidR="00A642EF" w:rsidRDefault="00A642EF" w:rsidP="00A642EF">
      <w:pPr>
        <w:spacing w:after="0" w:line="240" w:lineRule="auto"/>
      </w:pPr>
      <w:r>
        <w:t xml:space="preserve">SELECT </w:t>
      </w:r>
    </w:p>
    <w:p w:rsidR="00A642EF" w:rsidRDefault="00A642EF" w:rsidP="00A642EF">
      <w:pPr>
        <w:spacing w:after="0" w:line="240" w:lineRule="auto"/>
      </w:pPr>
      <w:r>
        <w:t xml:space="preserve">  Kundennummer, </w:t>
      </w:r>
    </w:p>
    <w:p w:rsidR="00A642EF" w:rsidRDefault="00A642EF" w:rsidP="00A642EF">
      <w:pPr>
        <w:spacing w:after="0" w:line="240" w:lineRule="auto"/>
      </w:pPr>
      <w:r>
        <w:t xml:space="preserve">  Artikelgruppe, </w:t>
      </w:r>
    </w:p>
    <w:p w:rsidR="00A642EF" w:rsidRDefault="00A642EF" w:rsidP="00A642EF">
      <w:pPr>
        <w:spacing w:after="0" w:line="240" w:lineRule="auto"/>
      </w:pPr>
      <w:r>
        <w:t xml:space="preserve">  Artikelnummer, </w:t>
      </w:r>
    </w:p>
    <w:p w:rsidR="00A642EF" w:rsidRDefault="00A642EF" w:rsidP="00A642EF">
      <w:pPr>
        <w:spacing w:after="0" w:line="240" w:lineRule="auto"/>
      </w:pPr>
      <w:r>
        <w:t xml:space="preserve">  Hersteller, </w:t>
      </w:r>
    </w:p>
    <w:p w:rsidR="00A642EF" w:rsidRDefault="00A642EF" w:rsidP="00A642EF">
      <w:pPr>
        <w:spacing w:after="0" w:line="240" w:lineRule="auto"/>
      </w:pPr>
      <w:r>
        <w:t xml:space="preserve">  </w:t>
      </w:r>
      <w:proofErr w:type="spellStart"/>
      <w:r>
        <w:t>Sonderpreis_Preisgruppe</w:t>
      </w:r>
      <w:proofErr w:type="spellEnd"/>
      <w:r>
        <w:t xml:space="preserve">, </w:t>
      </w:r>
    </w:p>
    <w:p w:rsidR="00A642EF" w:rsidRDefault="00A642EF" w:rsidP="00A642EF">
      <w:pPr>
        <w:spacing w:after="0" w:line="240" w:lineRule="auto"/>
      </w:pPr>
      <w:r>
        <w:t xml:space="preserve">  Rabatt, </w:t>
      </w:r>
    </w:p>
    <w:p w:rsidR="00A642EF" w:rsidRDefault="00A642EF" w:rsidP="00A642EF">
      <w:pPr>
        <w:spacing w:after="0" w:line="240" w:lineRule="auto"/>
      </w:pPr>
      <w:r>
        <w:t xml:space="preserve">  </w:t>
      </w:r>
      <w:proofErr w:type="spellStart"/>
      <w:r>
        <w:t>KundenspezifischeArtikelnummer</w:t>
      </w:r>
      <w:proofErr w:type="spellEnd"/>
      <w:r>
        <w:t xml:space="preserve">, </w:t>
      </w:r>
    </w:p>
    <w:p w:rsidR="00A642EF" w:rsidRDefault="00A642EF" w:rsidP="00A642EF">
      <w:pPr>
        <w:spacing w:after="0" w:line="240" w:lineRule="auto"/>
      </w:pPr>
      <w:r>
        <w:t xml:space="preserve">  Menge1, </w:t>
      </w:r>
    </w:p>
    <w:p w:rsidR="00A642EF" w:rsidRDefault="00A642EF" w:rsidP="00A642EF">
      <w:pPr>
        <w:spacing w:after="0" w:line="240" w:lineRule="auto"/>
      </w:pPr>
      <w:r>
        <w:t xml:space="preserve">  Menge2, </w:t>
      </w:r>
    </w:p>
    <w:p w:rsidR="00A642EF" w:rsidRDefault="00A642EF" w:rsidP="00A642EF">
      <w:pPr>
        <w:spacing w:after="0" w:line="240" w:lineRule="auto"/>
      </w:pPr>
      <w:r>
        <w:t xml:space="preserve">  Menge3, </w:t>
      </w:r>
    </w:p>
    <w:p w:rsidR="00A642EF" w:rsidRDefault="00A642EF" w:rsidP="00A642EF">
      <w:pPr>
        <w:spacing w:after="0" w:line="240" w:lineRule="auto"/>
      </w:pPr>
      <w:r>
        <w:t xml:space="preserve">  Menge4, </w:t>
      </w:r>
    </w:p>
    <w:p w:rsidR="00A642EF" w:rsidRDefault="00A642EF" w:rsidP="00A642EF">
      <w:pPr>
        <w:spacing w:after="0" w:line="240" w:lineRule="auto"/>
      </w:pPr>
      <w:r>
        <w:t xml:space="preserve">  Rabatt1, </w:t>
      </w:r>
    </w:p>
    <w:p w:rsidR="00A642EF" w:rsidRDefault="00A642EF" w:rsidP="00A642EF">
      <w:pPr>
        <w:spacing w:after="0" w:line="240" w:lineRule="auto"/>
      </w:pPr>
      <w:r>
        <w:t xml:space="preserve">  Rabatt2, </w:t>
      </w:r>
    </w:p>
    <w:p w:rsidR="00A642EF" w:rsidRDefault="00A642EF" w:rsidP="00A642EF">
      <w:pPr>
        <w:spacing w:after="0" w:line="240" w:lineRule="auto"/>
      </w:pPr>
      <w:r>
        <w:t xml:space="preserve">  Rabatt3, </w:t>
      </w:r>
    </w:p>
    <w:p w:rsidR="00A642EF" w:rsidRDefault="00A642EF" w:rsidP="00A642EF">
      <w:pPr>
        <w:spacing w:after="0" w:line="240" w:lineRule="auto"/>
      </w:pPr>
      <w:r>
        <w:t xml:space="preserve">  Rabatt4</w:t>
      </w:r>
    </w:p>
    <w:p w:rsidR="00A642EF" w:rsidRDefault="00A642EF" w:rsidP="00A642EF">
      <w:pPr>
        <w:spacing w:after="0" w:line="240" w:lineRule="auto"/>
      </w:pPr>
      <w:r>
        <w:t>FROM</w:t>
      </w:r>
    </w:p>
    <w:p w:rsidR="00A642EF" w:rsidRPr="00A642EF" w:rsidRDefault="00A642EF" w:rsidP="00A642EF">
      <w:pPr>
        <w:spacing w:after="0" w:line="240" w:lineRule="auto"/>
      </w:pPr>
      <w:r>
        <w:t xml:space="preserve">  kundenartikelsonderpreise</w:t>
      </w:r>
    </w:p>
    <w:sectPr w:rsidR="00A642EF" w:rsidRPr="00A642EF" w:rsidSect="00817978">
      <w:footerReference w:type="even" r:id="rId11"/>
      <w:footerReference w:type="default" r:id="rId12"/>
      <w:pgSz w:w="12240" w:h="15840" w:code="1"/>
      <w:pgMar w:top="1418" w:right="1134" w:bottom="1418" w:left="1418" w:header="567" w:footer="567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75" w:rsidRDefault="00646D75">
      <w:pPr>
        <w:spacing w:after="0" w:line="240" w:lineRule="auto"/>
      </w:pPr>
      <w:r>
        <w:separator/>
      </w:r>
    </w:p>
  </w:endnote>
  <w:endnote w:type="continuationSeparator" w:id="0">
    <w:p w:rsidR="00646D75" w:rsidRDefault="0064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9" w:rsidRDefault="00A642E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9DDA49" wp14:editId="39CBFF5B">
              <wp:simplePos x="0" y="0"/>
              <wp:positionH relativeFrom="rightMargin">
                <wp:posOffset>-163830</wp:posOffset>
              </wp:positionH>
              <wp:positionV relativeFrom="bottomMargin">
                <wp:posOffset>40904</wp:posOffset>
              </wp:positionV>
              <wp:extent cx="520700" cy="520700"/>
              <wp:effectExtent l="0" t="0" r="0" b="0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6199" w:rsidRDefault="00646D75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D6724" w:rsidRPr="005D67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39DDA49" id="Oval 21" o:spid="_x0000_s1028" style="position:absolute;margin-left:-12.9pt;margin-top:3.2pt;width:41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NKoAIAAHA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" o:allowincell="f" fillcolor="#d34817 [3204]" stroked="f">
              <v:textbox inset="0,0,0,0">
                <w:txbxContent>
                  <w:p w:rsidR="00EA6199" w:rsidRDefault="00646D75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D6724" w:rsidRPr="005D672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646D7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2F53BE4" wp14:editId="15073C2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ec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6199" w:rsidRDefault="00646D7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placeholder>
                                <w:docPart w:val="2D17A4E1C74940C9ADFCA9BA7CEA112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672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Catalist - Kundenpreise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placeholder>
                                <w:docPart w:val="4B3434BAED1F42D09D260D02B5026435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26C4A" w:rsidRPr="00E26C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12/17/2015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2F53BE4" id="Rechteck 22" o:spid="_x0000_s1029" style="position:absolute;margin-left:0;margin-top:0;width:41.85pt;height:9in;z-index:25166131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DmQb8F7QIAAEI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EA6199" w:rsidRDefault="00646D75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placeholder>
                          <w:docPart w:val="2D17A4E1C74940C9ADFCA9BA7CEA1120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672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Catalist - Kundenpreise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placeholder>
                          <w:docPart w:val="4B3434BAED1F42D09D260D02B5026435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17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26C4A" w:rsidRPr="00E26C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12/17/2015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 w:rsidR="00646D7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19B38A0" wp14:editId="4AD833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8777D52" id="AutoForm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7LvA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E76e&#10;y7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9" w:rsidRDefault="00817978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58721DEE" wp14:editId="2CF30C67">
              <wp:simplePos x="0" y="0"/>
              <wp:positionH relativeFrom="leftMargin">
                <wp:posOffset>358140</wp:posOffset>
              </wp:positionH>
              <wp:positionV relativeFrom="bottomMargin">
                <wp:posOffset>41646</wp:posOffset>
              </wp:positionV>
              <wp:extent cx="520700" cy="520700"/>
              <wp:effectExtent l="0" t="0" r="0" b="0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6199" w:rsidRDefault="00646D75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D6724" w:rsidRPr="005D67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8721DEE" id="Oval 18" o:spid="_x0000_s1030" style="position:absolute;margin-left:28.2pt;margin-top:3.3pt;width:41pt;height:41pt;z-index: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H2ow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" o:allowincell="f" fillcolor="#d34817 [3204]" stroked="f">
              <v:textbox inset="0,0,0,0">
                <w:txbxContent>
                  <w:p w:rsidR="00EA6199" w:rsidRDefault="00646D75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D6724" w:rsidRPr="005D672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646D75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9A13D46" wp14:editId="79B879BF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ec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A6199" w:rsidRDefault="00646D7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placeholder>
                                <w:docPart w:val="3E349CDE9A2345F59A238570680DD72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672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Catalist - Kundenpreise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tag w:val="Datum"/>
                              <w:id w:val="62384371"/>
                              <w:placeholder>
                                <w:docPart w:val="785F2C697D034F6DBE1308A8A497EF7E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17T00:00:00Z">
                                <w:dateFormat w:val="dd.MM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26C4A" w:rsidRPr="00E26C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17.12.2015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9A13D46" id="Rechteck 24" o:spid="_x0000_s1031" style="position:absolute;margin-left:-4.35pt;margin-top:0;width:46.85pt;height:9in;z-index:25165721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EA6199" w:rsidRDefault="00646D75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placeholder>
                          <w:docPart w:val="3E349CDE9A2345F59A238570680DD729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672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Catalist - Kundenpreise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tag w:val="Datum"/>
                        <w:id w:val="62384371"/>
                        <w:placeholder>
                          <w:docPart w:val="785F2C697D034F6DBE1308A8A497EF7E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17T00:00:00Z">
                          <w:dateFormat w:val="dd.MM.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26C4A" w:rsidRPr="00E26C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17.12.2015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 w:rsidR="00646D75"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52393FE" wp14:editId="30F137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B909BD6" id="AutoForm 21" o:spid="_x0000_s1026" style="position:absolute;margin-left:0;margin-top:0;width:561.15pt;height:742.85pt;z-index:25165414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CpvA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+UcQ&#10;qb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</w:p>
  <w:p w:rsidR="00EA6199" w:rsidRDefault="00EA6199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75" w:rsidRDefault="00646D75">
      <w:pPr>
        <w:spacing w:after="0" w:line="240" w:lineRule="auto"/>
      </w:pPr>
      <w:r>
        <w:separator/>
      </w:r>
    </w:p>
  </w:footnote>
  <w:footnote w:type="continuationSeparator" w:id="0">
    <w:p w:rsidR="00646D75" w:rsidRDefault="0064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4A"/>
    <w:rsid w:val="00161477"/>
    <w:rsid w:val="005D6724"/>
    <w:rsid w:val="00646D75"/>
    <w:rsid w:val="00817978"/>
    <w:rsid w:val="00993E96"/>
    <w:rsid w:val="00A642EF"/>
    <w:rsid w:val="00BD13E0"/>
    <w:rsid w:val="00E26C4A"/>
    <w:rsid w:val="00E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E59A63-FB94-43FE-8DD2-8D5CF8B7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rd"/>
    <w:link w:val="TitelZchn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Untertitel">
    <w:name w:val="Subtitle"/>
    <w:basedOn w:val="Standard"/>
    <w:link w:val="UntertitelZchn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Aufzhlungszeichen2">
    <w:name w:val="List Bullet 2"/>
    <w:basedOn w:val="Standard"/>
    <w:uiPriority w:val="36"/>
    <w:unhideWhenUsed/>
    <w:qFormat/>
    <w:pPr>
      <w:numPr>
        <w:numId w:val="4"/>
      </w:numPr>
      <w:spacing w:after="0"/>
    </w:pPr>
  </w:style>
  <w:style w:type="paragraph" w:styleId="Aufzhlungszeichen3">
    <w:name w:val="List Bullet 3"/>
    <w:basedOn w:val="Standard"/>
    <w:uiPriority w:val="36"/>
    <w:unhideWhenUsed/>
    <w:qFormat/>
    <w:pPr>
      <w:numPr>
        <w:numId w:val="6"/>
      </w:numPr>
      <w:spacing w:after="0"/>
    </w:pPr>
  </w:style>
  <w:style w:type="paragraph" w:styleId="Aufzhlungszeichen4">
    <w:name w:val="List Bullet 4"/>
    <w:basedOn w:val="Standard"/>
    <w:uiPriority w:val="36"/>
    <w:unhideWhenUsed/>
    <w:qFormat/>
    <w:pPr>
      <w:numPr>
        <w:numId w:val="8"/>
      </w:numPr>
      <w:spacing w:after="0"/>
    </w:pPr>
  </w:style>
  <w:style w:type="paragraph" w:styleId="Aufzhlungszeichen5">
    <w:name w:val="List Bullet 5"/>
    <w:basedOn w:val="Standard"/>
    <w:uiPriority w:val="36"/>
    <w:unhideWhenUsed/>
    <w:qFormat/>
    <w:pPr>
      <w:numPr>
        <w:numId w:val="10"/>
      </w:numPr>
      <w:spacing w:after="0"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  <w:sz w:val="24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AppData\Roaming\Microsoft\Templates\Bericht%20(Design%20Dactylo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90E9975E0743CC9C8DFEE379306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6FA4D-59A0-4F98-8A11-D2DBCA0294A8}"/>
      </w:docPartPr>
      <w:docPartBody>
        <w:p w:rsidR="00000000" w:rsidRDefault="004C0197">
          <w:pPr>
            <w:pStyle w:val="0390E9975E0743CC9C8DFEE379306052"/>
          </w:pPr>
          <w:r>
            <w:t>[Geben Sie den Titel des Dokuments ein]</w:t>
          </w:r>
        </w:p>
      </w:docPartBody>
    </w:docPart>
    <w:docPart>
      <w:docPartPr>
        <w:name w:val="B6105C875D5F4C3EAE932A38D2AC68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52684-643C-4EA1-A4F2-8B3ACDBF5ABB}"/>
      </w:docPartPr>
      <w:docPartBody>
        <w:p w:rsidR="00000000" w:rsidRDefault="004C0197">
          <w:pPr>
            <w:pStyle w:val="B6105C875D5F4C3EAE932A38D2AC689D"/>
          </w:pPr>
          <w:r>
            <w:t>[Geben Sie den Untertitel des Dokuments ein]</w:t>
          </w:r>
        </w:p>
      </w:docPartBody>
    </w:docPart>
    <w:docPart>
      <w:docPartPr>
        <w:name w:val="1E9A7D3758D64EDF908A47E21E6A4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C2956D-8ED8-4635-A47E-C37482016B8C}"/>
      </w:docPartPr>
      <w:docPartBody>
        <w:p w:rsidR="00000000" w:rsidRDefault="004C0197" w:rsidP="004C0197">
          <w:pPr>
            <w:pStyle w:val="1E9A7D3758D64EDF908A47E21E6A4C9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E0EEBE8C3B4645ACBCBE3568B47C58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937421-BE38-4E6C-A6CB-50E9205250F9}"/>
      </w:docPartPr>
      <w:docPartBody>
        <w:p w:rsidR="00000000" w:rsidRDefault="004C0197" w:rsidP="004C0197">
          <w:pPr>
            <w:pStyle w:val="E0EEBE8C3B4645ACBCBE3568B47C58243"/>
          </w:pPr>
          <w:r>
            <w:rPr>
              <w:sz w:val="36"/>
              <w:szCs w:val="36"/>
            </w:rPr>
            <w:t>[Geben Sie den Untertitel des Dokuments ein]</w:t>
          </w:r>
        </w:p>
      </w:docPartBody>
    </w:docPart>
    <w:docPart>
      <w:docPartPr>
        <w:name w:val="2D17A4E1C74940C9ADFCA9BA7CEA11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6651BC-7CF0-4B31-B57A-FEEF4BABCF10}"/>
      </w:docPartPr>
      <w:docPartBody>
        <w:p w:rsidR="00000000" w:rsidRDefault="004C0197" w:rsidP="004C0197">
          <w:pPr>
            <w:pStyle w:val="2D17A4E1C74940C9ADFCA9BA7CEA11201"/>
          </w:pPr>
          <w:r>
            <w:rPr>
              <w:rFonts w:asciiTheme="majorHAnsi" w:eastAsiaTheme="majorEastAsia" w:hAnsiTheme="majorHAnsi" w:cstheme="majorBidi"/>
              <w:sz w:val="20"/>
            </w:rPr>
            <w:t>[Geben Sie den Titel des Dokuments ein]</w:t>
          </w:r>
        </w:p>
      </w:docPartBody>
    </w:docPart>
    <w:docPart>
      <w:docPartPr>
        <w:name w:val="4B3434BAED1F42D09D260D02B5026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14EA1A-6963-4804-90E1-6A3F748882FE}"/>
      </w:docPartPr>
      <w:docPartBody>
        <w:p w:rsidR="00000000" w:rsidRDefault="004C0197" w:rsidP="004C0197">
          <w:pPr>
            <w:pStyle w:val="4B3434BAED1F42D09D260D02B50264351"/>
          </w:pPr>
          <w:r>
            <w:rPr>
              <w:rFonts w:asciiTheme="majorHAnsi" w:eastAsiaTheme="majorEastAsia" w:hAnsiTheme="majorHAnsi" w:cstheme="majorBidi"/>
              <w:sz w:val="20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97"/>
    <w:rsid w:val="004C0197"/>
    <w:rsid w:val="00B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90E9975E0743CC9C8DFEE379306052">
    <w:name w:val="0390E9975E0743CC9C8DFEE379306052"/>
  </w:style>
  <w:style w:type="paragraph" w:customStyle="1" w:styleId="B6105C875D5F4C3EAE932A38D2AC689D">
    <w:name w:val="B6105C875D5F4C3EAE932A38D2AC689D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C0197"/>
    <w:rPr>
      <w:color w:val="808080"/>
    </w:rPr>
  </w:style>
  <w:style w:type="paragraph" w:customStyle="1" w:styleId="1E9A7D3758D64EDF908A47E21E6A4C9C">
    <w:name w:val="1E9A7D3758D64EDF908A47E21E6A4C9C"/>
  </w:style>
  <w:style w:type="paragraph" w:customStyle="1" w:styleId="E0EEBE8C3B4645ACBCBE3568B47C5824">
    <w:name w:val="E0EEBE8C3B4645ACBCBE3568B47C5824"/>
  </w:style>
  <w:style w:type="paragraph" w:customStyle="1" w:styleId="1E9A7D3758D64EDF908A47E21E6A4C9C1">
    <w:name w:val="1E9A7D3758D64EDF908A47E21E6A4C9C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E0EEBE8C3B4645ACBCBE3568B47C58241">
    <w:name w:val="E0EEBE8C3B4645ACBCBE3568B47C5824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362AE49814D149D2A8ECA69F4AF49CAB">
    <w:name w:val="362AE49814D149D2A8ECA69F4AF49CAB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2D17A4E1C74940C9ADFCA9BA7CEA1120">
    <w:name w:val="2D17A4E1C74940C9ADFCA9BA7CEA1120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4B3434BAED1F42D09D260D02B5026435">
    <w:name w:val="4B3434BAED1F42D09D260D02B5026435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3E349CDE9A2345F59A238570680DD729">
    <w:name w:val="3E349CDE9A2345F59A238570680DD729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785F2C697D034F6DBE1308A8A497EF7E">
    <w:name w:val="785F2C697D034F6DBE1308A8A497EF7E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1E9A7D3758D64EDF908A47E21E6A4C9C2">
    <w:name w:val="1E9A7D3758D64EDF908A47E21E6A4C9C2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E0EEBE8C3B4645ACBCBE3568B47C58242">
    <w:name w:val="E0EEBE8C3B4645ACBCBE3568B47C58242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362AE49814D149D2A8ECA69F4AF49CAB1">
    <w:name w:val="362AE49814D149D2A8ECA69F4AF49CAB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2D17A4E1C74940C9ADFCA9BA7CEA11201">
    <w:name w:val="2D17A4E1C74940C9ADFCA9BA7CEA1120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4B3434BAED1F42D09D260D02B50264351">
    <w:name w:val="4B3434BAED1F42D09D260D02B5026435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3E349CDE9A2345F59A238570680DD7291">
    <w:name w:val="3E349CDE9A2345F59A238570680DD729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785F2C697D034F6DBE1308A8A497EF7E1">
    <w:name w:val="785F2C697D034F6DBE1308A8A497EF7E1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E0EEBE8C3B4645ACBCBE3568B47C58243">
    <w:name w:val="E0EEBE8C3B4645ACBCBE3568B47C58243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  <w:style w:type="paragraph" w:customStyle="1" w:styleId="362AE49814D149D2A8ECA69F4AF49CAB2">
    <w:name w:val="362AE49814D149D2A8ECA69F4AF49CAB2"/>
    <w:rsid w:val="004C0197"/>
    <w:pPr>
      <w:spacing w:after="0" w:line="240" w:lineRule="auto"/>
    </w:pPr>
    <w:rPr>
      <w:rFonts w:eastAsiaTheme="minorHAnsi" w:cs="Times New Roman"/>
      <w:color w:val="000000" w:themeColor="text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2015-12-17T00:00:00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141FB-FA7F-417F-8089-E733952A6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02642BB3-E48B-4DE7-B616-2A76C5B4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Dactylos).dotx</Template>
  <TotalTime>0</TotalTime>
  <Pages>4</Pages>
  <Words>411</Words>
  <Characters>2591</Characters>
  <Application>Microsoft Office Word</Application>
  <DocSecurity>0</DocSecurity>
  <Lines>21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>DataTable: CustomizedPrice</vt:lpstr>
      <vt:lpstr>DataTable: KundenArtikelSonderpreise</vt:lpstr>
      <vt:lpstr/>
    </vt:vector>
  </TitlesOfParts>
  <Company>Cut &amp; Print Media GmbH &amp; Co. KG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Catalist - Kundenpreise</dc:title>
  <dc:subject>System.Data.DataTables für Kundenpreise</dc:subject>
  <dc:creator>Axel Ullrich</dc:creator>
  <cp:keywords/>
  <dc:description/>
  <cp:lastModifiedBy>Axel Ullrich</cp:lastModifiedBy>
  <cp:revision>2</cp:revision>
  <dcterms:created xsi:type="dcterms:W3CDTF">2015-12-17T07:34:00Z</dcterms:created>
  <dcterms:modified xsi:type="dcterms:W3CDTF">2015-12-17T10:28:00Z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