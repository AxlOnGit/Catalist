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A559F1">
      <w:pPr>
        <w:pStyle w:val="Titel"/>
        <w:rPr>
          <w:lang w:val="de-DE"/>
        </w:rPr>
      </w:pPr>
      <w:bookmarkStart w:id="0" w:name="_GoBack"/>
      <w:r>
        <w:rPr>
          <w:lang w:val="de-DE"/>
        </w:rPr>
        <w:t xml:space="preserve">Hauptdokument </w:t>
      </w:r>
      <w:r w:rsidR="00C9730F">
        <w:rPr>
          <w:lang w:val="de-DE"/>
        </w:rPr>
        <w:t>Vertrieb</w:t>
      </w:r>
      <w:bookmarkEnd w:id="0"/>
    </w:p>
    <w:p w:rsidR="00C31645" w:rsidRDefault="00C9730F" w:rsidP="00825152">
      <w:pPr>
        <w:pStyle w:val="berschrift1"/>
        <w:rPr>
          <w:lang w:val="de-DE"/>
        </w:rPr>
      </w:pPr>
      <w:r>
        <w:rPr>
          <w:lang w:val="de-DE"/>
        </w:rPr>
        <w:t>Besuchstermine</w:t>
      </w:r>
    </w:p>
    <w:p w:rsidR="00C9730F" w:rsidRDefault="00C9730F" w:rsidP="00C9730F">
      <w:pPr>
        <w:pStyle w:val="berschrift2"/>
        <w:rPr>
          <w:lang w:val="de-DE"/>
        </w:rPr>
      </w:pPr>
      <w:r>
        <w:rPr>
          <w:lang w:val="de-DE"/>
        </w:rPr>
        <w:t>Inhalt (Text) des Kalendereintrags</w:t>
      </w:r>
    </w:p>
    <w:p w:rsidR="00C9730F" w:rsidRPr="00C9730F" w:rsidRDefault="00C9730F" w:rsidP="00C9730F">
      <w:pPr>
        <w:pStyle w:val="berschrift3"/>
        <w:rPr>
          <w:lang w:val="de-DE"/>
        </w:rPr>
      </w:pPr>
      <w:r>
        <w:rPr>
          <w:lang w:val="de-DE"/>
        </w:rPr>
        <w:t>Im Kopfbereich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Allgemeine Informationen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Besuchsfrequenz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Hardware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Wettbewerb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Zahlungsziel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Webshop-Login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Vertreter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Bonitätsauskunft</w:t>
      </w:r>
    </w:p>
    <w:p w:rsid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Ansprechpartner</w:t>
      </w:r>
    </w:p>
    <w:p w:rsidR="00C9730F" w:rsidRPr="00C9730F" w:rsidRDefault="00C9730F" w:rsidP="00C9730F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Frei-Haus-Grenze</w:t>
      </w:r>
    </w:p>
    <w:sectPr w:rsidR="00C9730F" w:rsidRPr="00C973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87A"/>
    <w:multiLevelType w:val="hybridMultilevel"/>
    <w:tmpl w:val="A31AA7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0F"/>
    <w:rsid w:val="00825152"/>
    <w:rsid w:val="00A559F1"/>
    <w:rsid w:val="00C31645"/>
    <w:rsid w:val="00C9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5CE69-8E7C-40A3-8F5D-7764AF1B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Besuchstermine</vt:lpstr>
      <vt:lpstr>    Inhalt (Text) des Kalendereintrags</vt:lpstr>
      <vt:lpstr>        Im Kopfbereich</vt:lpstr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Axel Ullrich</dc:creator>
  <cp:keywords/>
  <cp:lastModifiedBy>Axel Ullrich</cp:lastModifiedBy>
  <cp:revision>1</cp:revision>
  <dcterms:created xsi:type="dcterms:W3CDTF">2016-01-13T15:19:00Z</dcterms:created>
  <dcterms:modified xsi:type="dcterms:W3CDTF">2016-01-13T15:38:00Z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