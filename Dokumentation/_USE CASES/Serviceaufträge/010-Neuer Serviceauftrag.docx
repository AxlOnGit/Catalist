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8B30E" w14:textId="77777777" w:rsidR="000F69F5" w:rsidRDefault="00895D9F" w:rsidP="005B1CD6">
      <w:pPr>
        <w:tabs>
          <w:tab w:val="left" w:pos="2268"/>
        </w:tabs>
        <w:spacing w:after="0"/>
      </w:pPr>
      <w:r w:rsidRPr="005B1CD6">
        <w:rPr>
          <w:u w:val="single"/>
        </w:rPr>
        <w:t>Dokumenten-Typ</w:t>
      </w:r>
      <w:r>
        <w:tab/>
      </w:r>
      <w:r w:rsidRPr="005B1CD6">
        <w:rPr>
          <w:u w:val="single"/>
        </w:rPr>
        <w:t>Geltungsbereich</w:t>
      </w:r>
    </w:p>
    <w:p w14:paraId="764A23A8" w14:textId="77777777" w:rsidR="00895D9F" w:rsidRPr="005B1CD6" w:rsidRDefault="00895D9F" w:rsidP="00895D9F">
      <w:pPr>
        <w:tabs>
          <w:tab w:val="left" w:pos="2268"/>
        </w:tabs>
        <w:spacing w:after="840"/>
        <w:rPr>
          <w:b/>
        </w:rPr>
      </w:pPr>
      <w:r w:rsidRPr="005B1CD6">
        <w:rPr>
          <w:b/>
        </w:rPr>
        <w:t>Use Case</w:t>
      </w:r>
      <w:r w:rsidRPr="005B1CD6">
        <w:rPr>
          <w:b/>
        </w:rPr>
        <w:tab/>
        <w:t>Catalist</w:t>
      </w:r>
    </w:p>
    <w:sdt>
      <w:sdtPr>
        <w:rPr>
          <w:lang w:val="en-US"/>
        </w:rPr>
        <w:alias w:val="Titel"/>
        <w:tag w:val=""/>
        <w:id w:val="-946305859"/>
        <w:placeholder>
          <w:docPart w:val="F30719A4DC3A49E99343F3650C3C4867"/>
        </w:placeholder>
        <w:dataBinding w:prefixMappings="xmlns:ns0='http://purl.org/dc/elements/1.1/' xmlns:ns1='http://schemas.openxmlformats.org/package/2006/metadata/core-properties' " w:xpath="/ns1:coreProperties[1]/ns0:title[1]" w:storeItemID="{6C3C8BC8-F283-45AE-878A-BAB7291924A1}"/>
        <w:text/>
      </w:sdtPr>
      <w:sdtEndPr/>
      <w:sdtContent>
        <w:p w14:paraId="1546E2BD" w14:textId="77777777" w:rsidR="00895D9F" w:rsidRPr="00264EBA" w:rsidRDefault="004E4AEC" w:rsidP="00264EBA">
          <w:pPr>
            <w:pStyle w:val="Titel"/>
            <w:spacing w:after="720"/>
            <w:rPr>
              <w:lang w:val="en-US"/>
            </w:rPr>
          </w:pPr>
          <w:r w:rsidRPr="004E4AEC">
            <w:rPr>
              <w:lang w:val="en-US"/>
            </w:rPr>
            <w:t>UC-</w:t>
          </w:r>
          <w:r w:rsidR="00CA4486">
            <w:rPr>
              <w:lang w:val="en-US"/>
            </w:rPr>
            <w:t>010</w:t>
          </w:r>
          <w:r w:rsidRPr="004E4AEC">
            <w:rPr>
              <w:lang w:val="en-US"/>
            </w:rPr>
            <w:t xml:space="preserve">: </w:t>
          </w:r>
          <w:proofErr w:type="spellStart"/>
          <w:r w:rsidR="00CA4486">
            <w:rPr>
              <w:lang w:val="en-US"/>
            </w:rPr>
            <w:t>Neuer</w:t>
          </w:r>
          <w:proofErr w:type="spellEnd"/>
          <w:r w:rsidR="00CA4486">
            <w:rPr>
              <w:lang w:val="en-US"/>
            </w:rPr>
            <w:t xml:space="preserve"> </w:t>
          </w:r>
          <w:proofErr w:type="spellStart"/>
          <w:r w:rsidR="00CA4486">
            <w:rPr>
              <w:lang w:val="en-US"/>
            </w:rPr>
            <w:t>Servicetermin</w:t>
          </w:r>
          <w:proofErr w:type="spellEnd"/>
        </w:p>
      </w:sdtContent>
    </w:sdt>
    <w:p w14:paraId="5B752621" w14:textId="77777777" w:rsidR="00895D9F" w:rsidRDefault="00895D9F" w:rsidP="00264EBA">
      <w:pPr>
        <w:pStyle w:val="berschrift1"/>
      </w:pPr>
      <w:bookmarkStart w:id="0" w:name="_Toc428380266"/>
      <w:r>
        <w:t>Versionshistorie</w:t>
      </w:r>
      <w:bookmarkEnd w:id="0"/>
    </w:p>
    <w:tbl>
      <w:tblPr>
        <w:tblStyle w:val="Tabellenraster"/>
        <w:tblW w:w="0" w:type="auto"/>
        <w:tblCellMar>
          <w:top w:w="57" w:type="dxa"/>
          <w:left w:w="85" w:type="dxa"/>
          <w:bottom w:w="57" w:type="dxa"/>
          <w:right w:w="85" w:type="dxa"/>
        </w:tblCellMar>
        <w:tblLook w:val="04A0" w:firstRow="1" w:lastRow="0" w:firstColumn="1" w:lastColumn="0" w:noHBand="0" w:noVBand="1"/>
      </w:tblPr>
      <w:tblGrid>
        <w:gridCol w:w="992"/>
        <w:gridCol w:w="1555"/>
        <w:gridCol w:w="2126"/>
        <w:gridCol w:w="2977"/>
      </w:tblGrid>
      <w:tr w:rsidR="00895D9F" w:rsidRPr="00895D9F" w14:paraId="672351EC" w14:textId="77777777" w:rsidTr="00895D9F">
        <w:tc>
          <w:tcPr>
            <w:tcW w:w="992" w:type="dxa"/>
          </w:tcPr>
          <w:p w14:paraId="3844A60B" w14:textId="77777777" w:rsidR="00895D9F" w:rsidRPr="00895D9F" w:rsidRDefault="00895D9F" w:rsidP="00895D9F">
            <w:pPr>
              <w:spacing w:after="0"/>
              <w:jc w:val="center"/>
              <w:rPr>
                <w:b/>
              </w:rPr>
            </w:pPr>
            <w:r w:rsidRPr="00895D9F">
              <w:rPr>
                <w:b/>
              </w:rPr>
              <w:t>Version</w:t>
            </w:r>
          </w:p>
        </w:tc>
        <w:tc>
          <w:tcPr>
            <w:tcW w:w="1555" w:type="dxa"/>
          </w:tcPr>
          <w:p w14:paraId="3CA2B69C" w14:textId="77777777" w:rsidR="00895D9F" w:rsidRPr="00895D9F" w:rsidRDefault="00895D9F" w:rsidP="00895D9F">
            <w:pPr>
              <w:spacing w:after="0"/>
              <w:jc w:val="center"/>
              <w:rPr>
                <w:b/>
              </w:rPr>
            </w:pPr>
            <w:r w:rsidRPr="00895D9F">
              <w:rPr>
                <w:b/>
              </w:rPr>
              <w:t>Datum</w:t>
            </w:r>
          </w:p>
        </w:tc>
        <w:tc>
          <w:tcPr>
            <w:tcW w:w="2126" w:type="dxa"/>
          </w:tcPr>
          <w:p w14:paraId="49444481" w14:textId="77777777" w:rsidR="00895D9F" w:rsidRPr="00895D9F" w:rsidRDefault="00895D9F" w:rsidP="00895D9F">
            <w:pPr>
              <w:spacing w:after="0"/>
              <w:jc w:val="center"/>
              <w:rPr>
                <w:b/>
              </w:rPr>
            </w:pPr>
            <w:r w:rsidRPr="00895D9F">
              <w:rPr>
                <w:b/>
              </w:rPr>
              <w:t>Autor</w:t>
            </w:r>
          </w:p>
        </w:tc>
        <w:tc>
          <w:tcPr>
            <w:tcW w:w="2977" w:type="dxa"/>
          </w:tcPr>
          <w:p w14:paraId="5B04EDCA" w14:textId="77777777" w:rsidR="00895D9F" w:rsidRPr="00895D9F" w:rsidRDefault="00895D9F" w:rsidP="00895D9F">
            <w:pPr>
              <w:spacing w:after="0"/>
              <w:jc w:val="center"/>
              <w:rPr>
                <w:b/>
              </w:rPr>
            </w:pPr>
            <w:r>
              <w:rPr>
                <w:b/>
              </w:rPr>
              <w:t>Überarbeitung</w:t>
            </w:r>
          </w:p>
        </w:tc>
      </w:tr>
      <w:tr w:rsidR="00895D9F" w:rsidRPr="00895D9F" w14:paraId="670282AE" w14:textId="77777777" w:rsidTr="00895D9F">
        <w:tc>
          <w:tcPr>
            <w:tcW w:w="992" w:type="dxa"/>
          </w:tcPr>
          <w:p w14:paraId="510AA805" w14:textId="77777777" w:rsidR="00895D9F" w:rsidRPr="00895D9F" w:rsidRDefault="00895D9F" w:rsidP="00895D9F">
            <w:pPr>
              <w:spacing w:after="0"/>
              <w:jc w:val="center"/>
            </w:pPr>
            <w:r>
              <w:t>1.00</w:t>
            </w:r>
          </w:p>
        </w:tc>
        <w:tc>
          <w:tcPr>
            <w:tcW w:w="1555" w:type="dxa"/>
          </w:tcPr>
          <w:p w14:paraId="20DCA721" w14:textId="77777777" w:rsidR="00895D9F" w:rsidRPr="00895D9F" w:rsidRDefault="00895D9F" w:rsidP="00895D9F">
            <w:pPr>
              <w:spacing w:after="0"/>
              <w:jc w:val="center"/>
            </w:pPr>
            <w:r>
              <w:fldChar w:fldCharType="begin"/>
            </w:r>
            <w:r>
              <w:instrText xml:space="preserve"> TIME \@ "dd.MM.yyyy" </w:instrText>
            </w:r>
            <w:r>
              <w:fldChar w:fldCharType="separate"/>
            </w:r>
            <w:r w:rsidR="00CA4486">
              <w:rPr>
                <w:noProof/>
              </w:rPr>
              <w:t>16.09.2015</w:t>
            </w:r>
            <w:r>
              <w:fldChar w:fldCharType="end"/>
            </w:r>
          </w:p>
        </w:tc>
        <w:sdt>
          <w:sdtPr>
            <w:alias w:val="Autor"/>
            <w:tag w:val=""/>
            <w:id w:val="1240305"/>
            <w:placeholder>
              <w:docPart w:val="A5709491CE774D22BE75B96052F8CB39"/>
            </w:placeholder>
            <w:dataBinding w:prefixMappings="xmlns:ns0='http://purl.org/dc/elements/1.1/' xmlns:ns1='http://schemas.openxmlformats.org/package/2006/metadata/core-properties' " w:xpath="/ns1:coreProperties[1]/ns0:creator[1]" w:storeItemID="{6C3C8BC8-F283-45AE-878A-BAB7291924A1}"/>
            <w:text/>
          </w:sdtPr>
          <w:sdtEndPr/>
          <w:sdtContent>
            <w:tc>
              <w:tcPr>
                <w:tcW w:w="2126" w:type="dxa"/>
              </w:tcPr>
              <w:p w14:paraId="4C045243" w14:textId="77777777" w:rsidR="00895D9F" w:rsidRPr="00895D9F" w:rsidRDefault="00264EBA" w:rsidP="00895D9F">
                <w:pPr>
                  <w:spacing w:after="0"/>
                  <w:jc w:val="center"/>
                </w:pPr>
                <w:r>
                  <w:t>Axel Ullrich</w:t>
                </w:r>
              </w:p>
            </w:tc>
          </w:sdtContent>
        </w:sdt>
        <w:tc>
          <w:tcPr>
            <w:tcW w:w="2977" w:type="dxa"/>
          </w:tcPr>
          <w:p w14:paraId="5CD4B3CC" w14:textId="77777777" w:rsidR="00895D9F" w:rsidRPr="00895D9F" w:rsidRDefault="00264EBA" w:rsidP="00895D9F">
            <w:pPr>
              <w:spacing w:after="0"/>
              <w:jc w:val="center"/>
            </w:pPr>
            <w:r>
              <w:t>Neues Dokument</w:t>
            </w:r>
          </w:p>
        </w:tc>
      </w:tr>
    </w:tbl>
    <w:p w14:paraId="665C4ACA" w14:textId="77777777" w:rsidR="00264EBA" w:rsidRDefault="00264EBA" w:rsidP="00264EBA">
      <w:pPr>
        <w:pStyle w:val="berschrift1"/>
        <w:pageBreakBefore/>
      </w:pPr>
      <w:bookmarkStart w:id="1" w:name="_Toc428380267"/>
      <w:r>
        <w:lastRenderedPageBreak/>
        <w:t>Inhalt</w:t>
      </w:r>
      <w:bookmarkEnd w:id="1"/>
    </w:p>
    <w:sdt>
      <w:sdtPr>
        <w:rPr>
          <w:sz w:val="4"/>
          <w:szCs w:val="4"/>
        </w:rPr>
        <w:id w:val="-1699549787"/>
        <w:docPartObj>
          <w:docPartGallery w:val="Table of Contents"/>
          <w:docPartUnique/>
        </w:docPartObj>
      </w:sdtPr>
      <w:sdtEndPr>
        <w:rPr>
          <w:b/>
          <w:bCs/>
          <w:sz w:val="22"/>
          <w:szCs w:val="22"/>
        </w:rPr>
      </w:sdtEndPr>
      <w:sdtContent>
        <w:p w14:paraId="7DAE11B4" w14:textId="77777777" w:rsidR="00264EBA" w:rsidRPr="00264EBA" w:rsidRDefault="00264EBA" w:rsidP="00264EBA">
          <w:pPr>
            <w:rPr>
              <w:sz w:val="4"/>
              <w:szCs w:val="4"/>
            </w:rPr>
          </w:pPr>
        </w:p>
        <w:p w14:paraId="19EA1CEE" w14:textId="77777777" w:rsidR="00264EBA" w:rsidRDefault="00264EBA">
          <w:pPr>
            <w:pStyle w:val="Verzeichnis1"/>
            <w:tabs>
              <w:tab w:val="right" w:leader="dot" w:pos="9961"/>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8380266" w:history="1">
            <w:r w:rsidRPr="004C4102">
              <w:rPr>
                <w:rStyle w:val="Hyperlink"/>
                <w:noProof/>
              </w:rPr>
              <w:t>Versionshistorie</w:t>
            </w:r>
            <w:r>
              <w:rPr>
                <w:noProof/>
                <w:webHidden/>
              </w:rPr>
              <w:tab/>
            </w:r>
            <w:r>
              <w:rPr>
                <w:noProof/>
                <w:webHidden/>
              </w:rPr>
              <w:fldChar w:fldCharType="begin"/>
            </w:r>
            <w:r>
              <w:rPr>
                <w:noProof/>
                <w:webHidden/>
              </w:rPr>
              <w:instrText xml:space="preserve"> PAGEREF _Toc428380266 \h </w:instrText>
            </w:r>
            <w:r>
              <w:rPr>
                <w:noProof/>
                <w:webHidden/>
              </w:rPr>
            </w:r>
            <w:r>
              <w:rPr>
                <w:noProof/>
                <w:webHidden/>
              </w:rPr>
              <w:fldChar w:fldCharType="separate"/>
            </w:r>
            <w:r w:rsidR="00CA4486">
              <w:rPr>
                <w:noProof/>
                <w:webHidden/>
              </w:rPr>
              <w:t>1</w:t>
            </w:r>
            <w:r>
              <w:rPr>
                <w:noProof/>
                <w:webHidden/>
              </w:rPr>
              <w:fldChar w:fldCharType="end"/>
            </w:r>
          </w:hyperlink>
        </w:p>
        <w:p w14:paraId="456497B9"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67" w:history="1">
            <w:r w:rsidR="00264EBA" w:rsidRPr="004C4102">
              <w:rPr>
                <w:rStyle w:val="Hyperlink"/>
                <w:noProof/>
              </w:rPr>
              <w:t>Inhalt</w:t>
            </w:r>
            <w:r w:rsidR="00264EBA">
              <w:rPr>
                <w:noProof/>
                <w:webHidden/>
              </w:rPr>
              <w:tab/>
            </w:r>
            <w:r w:rsidR="00264EBA">
              <w:rPr>
                <w:noProof/>
                <w:webHidden/>
              </w:rPr>
              <w:fldChar w:fldCharType="begin"/>
            </w:r>
            <w:r w:rsidR="00264EBA">
              <w:rPr>
                <w:noProof/>
                <w:webHidden/>
              </w:rPr>
              <w:instrText xml:space="preserve"> PAGEREF _Toc428380267 \h </w:instrText>
            </w:r>
            <w:r w:rsidR="00264EBA">
              <w:rPr>
                <w:noProof/>
                <w:webHidden/>
              </w:rPr>
            </w:r>
            <w:r w:rsidR="00264EBA">
              <w:rPr>
                <w:noProof/>
                <w:webHidden/>
              </w:rPr>
              <w:fldChar w:fldCharType="separate"/>
            </w:r>
            <w:r w:rsidR="00CA4486">
              <w:rPr>
                <w:noProof/>
                <w:webHidden/>
              </w:rPr>
              <w:t>2</w:t>
            </w:r>
            <w:r w:rsidR="00264EBA">
              <w:rPr>
                <w:noProof/>
                <w:webHidden/>
              </w:rPr>
              <w:fldChar w:fldCharType="end"/>
            </w:r>
          </w:hyperlink>
        </w:p>
        <w:p w14:paraId="3F1D7610"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68" w:history="1">
            <w:r w:rsidR="00264EBA" w:rsidRPr="004C4102">
              <w:rPr>
                <w:rStyle w:val="Hyperlink"/>
                <w:noProof/>
                <w:lang w:val="en-US"/>
              </w:rPr>
              <w:t>UC-001: Use Case Name und Nummer</w:t>
            </w:r>
            <w:r w:rsidR="00264EBA">
              <w:rPr>
                <w:noProof/>
                <w:webHidden/>
              </w:rPr>
              <w:tab/>
            </w:r>
            <w:r w:rsidR="00264EBA">
              <w:rPr>
                <w:noProof/>
                <w:webHidden/>
              </w:rPr>
              <w:fldChar w:fldCharType="begin"/>
            </w:r>
            <w:r w:rsidR="00264EBA">
              <w:rPr>
                <w:noProof/>
                <w:webHidden/>
              </w:rPr>
              <w:instrText xml:space="preserve"> PAGEREF _Toc428380268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68472631"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69" w:history="1">
            <w:r w:rsidR="00264EBA" w:rsidRPr="004C4102">
              <w:rPr>
                <w:rStyle w:val="Hyperlink"/>
                <w:noProof/>
              </w:rPr>
              <w:t>Dokumente und Referenzen zu diesem Use Case</w:t>
            </w:r>
            <w:r w:rsidR="00264EBA">
              <w:rPr>
                <w:noProof/>
                <w:webHidden/>
              </w:rPr>
              <w:tab/>
            </w:r>
            <w:r w:rsidR="00264EBA">
              <w:rPr>
                <w:noProof/>
                <w:webHidden/>
              </w:rPr>
              <w:fldChar w:fldCharType="begin"/>
            </w:r>
            <w:r w:rsidR="00264EBA">
              <w:rPr>
                <w:noProof/>
                <w:webHidden/>
              </w:rPr>
              <w:instrText xml:space="preserve"> PAGEREF _Toc428380269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0C91129A"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0" w:history="1">
            <w:r w:rsidR="00264EBA" w:rsidRPr="004C4102">
              <w:rPr>
                <w:rStyle w:val="Hyperlink"/>
                <w:noProof/>
              </w:rPr>
              <w:t>Kurze Beschreibung</w:t>
            </w:r>
            <w:r w:rsidR="00264EBA">
              <w:rPr>
                <w:noProof/>
                <w:webHidden/>
              </w:rPr>
              <w:tab/>
            </w:r>
            <w:r w:rsidR="00264EBA">
              <w:rPr>
                <w:noProof/>
                <w:webHidden/>
              </w:rPr>
              <w:fldChar w:fldCharType="begin"/>
            </w:r>
            <w:r w:rsidR="00264EBA">
              <w:rPr>
                <w:noProof/>
                <w:webHidden/>
              </w:rPr>
              <w:instrText xml:space="preserve"> PAGEREF _Toc428380270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34834788"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1" w:history="1">
            <w:r w:rsidR="00264EBA" w:rsidRPr="004C4102">
              <w:rPr>
                <w:rStyle w:val="Hyperlink"/>
                <w:noProof/>
              </w:rPr>
              <w:t>Akteure</w:t>
            </w:r>
            <w:r w:rsidR="00264EBA">
              <w:rPr>
                <w:noProof/>
                <w:webHidden/>
              </w:rPr>
              <w:tab/>
            </w:r>
            <w:r w:rsidR="00264EBA">
              <w:rPr>
                <w:noProof/>
                <w:webHidden/>
              </w:rPr>
              <w:fldChar w:fldCharType="begin"/>
            </w:r>
            <w:r w:rsidR="00264EBA">
              <w:rPr>
                <w:noProof/>
                <w:webHidden/>
              </w:rPr>
              <w:instrText xml:space="preserve"> PAGEREF _Toc428380271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2B5BFEFB"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2" w:history="1">
            <w:r w:rsidR="00264EBA" w:rsidRPr="004C4102">
              <w:rPr>
                <w:rStyle w:val="Hyperlink"/>
                <w:noProof/>
              </w:rPr>
              <w:t>Auslöser (Trigger)</w:t>
            </w:r>
            <w:r w:rsidR="00264EBA">
              <w:rPr>
                <w:noProof/>
                <w:webHidden/>
              </w:rPr>
              <w:tab/>
            </w:r>
            <w:r w:rsidR="00264EBA">
              <w:rPr>
                <w:noProof/>
                <w:webHidden/>
              </w:rPr>
              <w:fldChar w:fldCharType="begin"/>
            </w:r>
            <w:r w:rsidR="00264EBA">
              <w:rPr>
                <w:noProof/>
                <w:webHidden/>
              </w:rPr>
              <w:instrText xml:space="preserve"> PAGEREF _Toc428380272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03519D1B"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3" w:history="1">
            <w:r w:rsidR="00264EBA" w:rsidRPr="004C4102">
              <w:rPr>
                <w:rStyle w:val="Hyperlink"/>
                <w:noProof/>
              </w:rPr>
              <w:t>Vorbedingungen</w:t>
            </w:r>
            <w:r w:rsidR="00264EBA">
              <w:rPr>
                <w:noProof/>
                <w:webHidden/>
              </w:rPr>
              <w:tab/>
            </w:r>
            <w:r w:rsidR="00264EBA">
              <w:rPr>
                <w:noProof/>
                <w:webHidden/>
              </w:rPr>
              <w:fldChar w:fldCharType="begin"/>
            </w:r>
            <w:r w:rsidR="00264EBA">
              <w:rPr>
                <w:noProof/>
                <w:webHidden/>
              </w:rPr>
              <w:instrText xml:space="preserve"> PAGEREF _Toc428380273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6D04D7F1"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4" w:history="1">
            <w:r w:rsidR="00264EBA" w:rsidRPr="004C4102">
              <w:rPr>
                <w:rStyle w:val="Hyperlink"/>
                <w:noProof/>
              </w:rPr>
              <w:t>Ergebnisse und Nachbedingungen</w:t>
            </w:r>
            <w:r w:rsidR="00264EBA">
              <w:rPr>
                <w:noProof/>
                <w:webHidden/>
              </w:rPr>
              <w:tab/>
            </w:r>
            <w:r w:rsidR="00264EBA">
              <w:rPr>
                <w:noProof/>
                <w:webHidden/>
              </w:rPr>
              <w:fldChar w:fldCharType="begin"/>
            </w:r>
            <w:r w:rsidR="00264EBA">
              <w:rPr>
                <w:noProof/>
                <w:webHidden/>
              </w:rPr>
              <w:instrText xml:space="preserve"> PAGEREF _Toc428380274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6DDD2F2A"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5" w:history="1">
            <w:r w:rsidR="00264EBA" w:rsidRPr="004C4102">
              <w:rPr>
                <w:rStyle w:val="Hyperlink"/>
                <w:noProof/>
              </w:rPr>
              <w:t>Verwendete Use Cases</w:t>
            </w:r>
            <w:r w:rsidR="00264EBA">
              <w:rPr>
                <w:noProof/>
                <w:webHidden/>
              </w:rPr>
              <w:tab/>
            </w:r>
            <w:r w:rsidR="00264EBA">
              <w:rPr>
                <w:noProof/>
                <w:webHidden/>
              </w:rPr>
              <w:fldChar w:fldCharType="begin"/>
            </w:r>
            <w:r w:rsidR="00264EBA">
              <w:rPr>
                <w:noProof/>
                <w:webHidden/>
              </w:rPr>
              <w:instrText xml:space="preserve"> PAGEREF _Toc428380275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59673D57"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6" w:history="1">
            <w:r w:rsidR="00264EBA" w:rsidRPr="004C4102">
              <w:rPr>
                <w:rStyle w:val="Hyperlink"/>
                <w:noProof/>
              </w:rPr>
              <w:t>Ablauf</w:t>
            </w:r>
            <w:r w:rsidR="00264EBA">
              <w:rPr>
                <w:noProof/>
                <w:webHidden/>
              </w:rPr>
              <w:tab/>
            </w:r>
            <w:r w:rsidR="00264EBA">
              <w:rPr>
                <w:noProof/>
                <w:webHidden/>
              </w:rPr>
              <w:fldChar w:fldCharType="begin"/>
            </w:r>
            <w:r w:rsidR="00264EBA">
              <w:rPr>
                <w:noProof/>
                <w:webHidden/>
              </w:rPr>
              <w:instrText xml:space="preserve"> PAGEREF _Toc428380276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68A91FC6"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7" w:history="1">
            <w:r w:rsidR="00264EBA" w:rsidRPr="004C4102">
              <w:rPr>
                <w:rStyle w:val="Hyperlink"/>
                <w:noProof/>
              </w:rPr>
              <w:t>Spezielle technische Anforderungen</w:t>
            </w:r>
            <w:r w:rsidR="00264EBA">
              <w:rPr>
                <w:noProof/>
                <w:webHidden/>
              </w:rPr>
              <w:tab/>
            </w:r>
            <w:r w:rsidR="00264EBA">
              <w:rPr>
                <w:noProof/>
                <w:webHidden/>
              </w:rPr>
              <w:fldChar w:fldCharType="begin"/>
            </w:r>
            <w:r w:rsidR="00264EBA">
              <w:rPr>
                <w:noProof/>
                <w:webHidden/>
              </w:rPr>
              <w:instrText xml:space="preserve"> PAGEREF _Toc428380277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3B34E1B8"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8" w:history="1">
            <w:r w:rsidR="00264EBA" w:rsidRPr="004C4102">
              <w:rPr>
                <w:rStyle w:val="Hyperlink"/>
                <w:noProof/>
              </w:rPr>
              <w:t>GUI Prototyp</w:t>
            </w:r>
            <w:r w:rsidR="00264EBA">
              <w:rPr>
                <w:noProof/>
                <w:webHidden/>
              </w:rPr>
              <w:tab/>
            </w:r>
            <w:r w:rsidR="00264EBA">
              <w:rPr>
                <w:noProof/>
                <w:webHidden/>
              </w:rPr>
              <w:fldChar w:fldCharType="begin"/>
            </w:r>
            <w:r w:rsidR="00264EBA">
              <w:rPr>
                <w:noProof/>
                <w:webHidden/>
              </w:rPr>
              <w:instrText xml:space="preserve"> PAGEREF _Toc428380278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76C4342B"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79" w:history="1">
            <w:r w:rsidR="00264EBA" w:rsidRPr="004C4102">
              <w:rPr>
                <w:rStyle w:val="Hyperlink"/>
                <w:noProof/>
              </w:rPr>
              <w:t>Bemerkungen</w:t>
            </w:r>
            <w:r w:rsidR="00264EBA">
              <w:rPr>
                <w:noProof/>
                <w:webHidden/>
              </w:rPr>
              <w:tab/>
            </w:r>
            <w:r w:rsidR="00264EBA">
              <w:rPr>
                <w:noProof/>
                <w:webHidden/>
              </w:rPr>
              <w:fldChar w:fldCharType="begin"/>
            </w:r>
            <w:r w:rsidR="00264EBA">
              <w:rPr>
                <w:noProof/>
                <w:webHidden/>
              </w:rPr>
              <w:instrText xml:space="preserve"> PAGEREF _Toc428380279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60125E24"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80" w:history="1">
            <w:r w:rsidR="00264EBA" w:rsidRPr="004C4102">
              <w:rPr>
                <w:rStyle w:val="Hyperlink"/>
                <w:noProof/>
              </w:rPr>
              <w:t>Mengen und Häufigkeiten</w:t>
            </w:r>
            <w:r w:rsidR="00264EBA">
              <w:rPr>
                <w:noProof/>
                <w:webHidden/>
              </w:rPr>
              <w:tab/>
            </w:r>
            <w:r w:rsidR="00264EBA">
              <w:rPr>
                <w:noProof/>
                <w:webHidden/>
              </w:rPr>
              <w:fldChar w:fldCharType="begin"/>
            </w:r>
            <w:r w:rsidR="00264EBA">
              <w:rPr>
                <w:noProof/>
                <w:webHidden/>
              </w:rPr>
              <w:instrText xml:space="preserve"> PAGEREF _Toc428380280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3BB2631F"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81" w:history="1">
            <w:r w:rsidR="00264EBA" w:rsidRPr="004C4102">
              <w:rPr>
                <w:rStyle w:val="Hyperlink"/>
                <w:noProof/>
              </w:rPr>
              <w:t>Datenspeicherung (im Verlauf oder nach Ende des Use Cases)</w:t>
            </w:r>
            <w:r w:rsidR="00264EBA">
              <w:rPr>
                <w:noProof/>
                <w:webHidden/>
              </w:rPr>
              <w:tab/>
            </w:r>
            <w:r w:rsidR="00264EBA">
              <w:rPr>
                <w:noProof/>
                <w:webHidden/>
              </w:rPr>
              <w:fldChar w:fldCharType="begin"/>
            </w:r>
            <w:r w:rsidR="00264EBA">
              <w:rPr>
                <w:noProof/>
                <w:webHidden/>
              </w:rPr>
              <w:instrText xml:space="preserve"> PAGEREF _Toc428380281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45916026"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82" w:history="1">
            <w:r w:rsidR="00264EBA" w:rsidRPr="004C4102">
              <w:rPr>
                <w:rStyle w:val="Hyperlink"/>
                <w:noProof/>
              </w:rPr>
              <w:t>Priorität</w:t>
            </w:r>
            <w:r w:rsidR="00264EBA">
              <w:rPr>
                <w:noProof/>
                <w:webHidden/>
              </w:rPr>
              <w:tab/>
            </w:r>
            <w:r w:rsidR="00264EBA">
              <w:rPr>
                <w:noProof/>
                <w:webHidden/>
              </w:rPr>
              <w:fldChar w:fldCharType="begin"/>
            </w:r>
            <w:r w:rsidR="00264EBA">
              <w:rPr>
                <w:noProof/>
                <w:webHidden/>
              </w:rPr>
              <w:instrText xml:space="preserve"> PAGEREF _Toc428380282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75225B02" w14:textId="77777777" w:rsidR="00264EBA" w:rsidRDefault="00E73D39">
          <w:pPr>
            <w:pStyle w:val="Verzeichnis1"/>
            <w:tabs>
              <w:tab w:val="right" w:leader="dot" w:pos="9961"/>
            </w:tabs>
            <w:rPr>
              <w:rFonts w:asciiTheme="minorHAnsi" w:eastAsiaTheme="minorEastAsia" w:hAnsiTheme="minorHAnsi"/>
              <w:noProof/>
              <w:lang w:eastAsia="de-DE"/>
            </w:rPr>
          </w:pPr>
          <w:hyperlink w:anchor="_Toc428380283" w:history="1">
            <w:r w:rsidR="00264EBA" w:rsidRPr="004C4102">
              <w:rPr>
                <w:rStyle w:val="Hyperlink"/>
                <w:noProof/>
              </w:rPr>
              <w:t>Offene Punkte und Fragen</w:t>
            </w:r>
            <w:r w:rsidR="00264EBA">
              <w:rPr>
                <w:noProof/>
                <w:webHidden/>
              </w:rPr>
              <w:tab/>
            </w:r>
            <w:r w:rsidR="00264EBA">
              <w:rPr>
                <w:noProof/>
                <w:webHidden/>
              </w:rPr>
              <w:fldChar w:fldCharType="begin"/>
            </w:r>
            <w:r w:rsidR="00264EBA">
              <w:rPr>
                <w:noProof/>
                <w:webHidden/>
              </w:rPr>
              <w:instrText xml:space="preserve"> PAGEREF _Toc428380283 \h </w:instrText>
            </w:r>
            <w:r w:rsidR="00264EBA">
              <w:rPr>
                <w:noProof/>
                <w:webHidden/>
              </w:rPr>
            </w:r>
            <w:r w:rsidR="00264EBA">
              <w:rPr>
                <w:noProof/>
                <w:webHidden/>
              </w:rPr>
              <w:fldChar w:fldCharType="separate"/>
            </w:r>
            <w:r w:rsidR="00CA4486">
              <w:rPr>
                <w:noProof/>
                <w:webHidden/>
              </w:rPr>
              <w:t>3</w:t>
            </w:r>
            <w:r w:rsidR="00264EBA">
              <w:rPr>
                <w:noProof/>
                <w:webHidden/>
              </w:rPr>
              <w:fldChar w:fldCharType="end"/>
            </w:r>
          </w:hyperlink>
        </w:p>
        <w:p w14:paraId="420A4753" w14:textId="77777777" w:rsidR="00264EBA" w:rsidRDefault="00264EBA">
          <w:r>
            <w:rPr>
              <w:b/>
              <w:bCs/>
            </w:rPr>
            <w:fldChar w:fldCharType="end"/>
          </w:r>
        </w:p>
      </w:sdtContent>
    </w:sdt>
    <w:p w14:paraId="1F5F0EB3" w14:textId="77777777" w:rsidR="00264EBA" w:rsidRPr="00264EBA" w:rsidRDefault="00264EBA" w:rsidP="00264EBA"/>
    <w:p w14:paraId="1CC3B0D0" w14:textId="77777777" w:rsidR="00895D9F" w:rsidRPr="00895D9F" w:rsidRDefault="00895D9F" w:rsidP="00895D9F">
      <w:pPr>
        <w:spacing w:after="160"/>
      </w:pPr>
      <w:r w:rsidRPr="00895D9F">
        <w:br w:type="page"/>
      </w:r>
    </w:p>
    <w:p w14:paraId="1A62CF7E" w14:textId="77777777" w:rsidR="00895D9F" w:rsidRPr="00895D9F" w:rsidRDefault="00895D9F">
      <w:pPr>
        <w:spacing w:after="160"/>
      </w:pPr>
    </w:p>
    <w:p w14:paraId="5BBEC387" w14:textId="77777777" w:rsidR="004342F6" w:rsidRPr="003F4730" w:rsidRDefault="003F4730" w:rsidP="000F69F5">
      <w:pPr>
        <w:pStyle w:val="berschrift1"/>
        <w:rPr>
          <w:lang w:val="en-US"/>
        </w:rPr>
      </w:pPr>
      <w:bookmarkStart w:id="2" w:name="_Toc428380268"/>
      <w:r w:rsidRPr="003F4730">
        <w:rPr>
          <w:lang w:val="en-US"/>
        </w:rPr>
        <w:t>UC-</w:t>
      </w:r>
      <w:r w:rsidR="00CA4486">
        <w:rPr>
          <w:lang w:val="en-US"/>
        </w:rPr>
        <w:t>010</w:t>
      </w:r>
      <w:r w:rsidRPr="003F4730">
        <w:rPr>
          <w:lang w:val="en-US"/>
        </w:rPr>
        <w:t xml:space="preserve">: </w:t>
      </w:r>
      <w:bookmarkEnd w:id="2"/>
      <w:proofErr w:type="spellStart"/>
      <w:r w:rsidR="00CA4486">
        <w:rPr>
          <w:lang w:val="en-US"/>
        </w:rPr>
        <w:t>Neuer</w:t>
      </w:r>
      <w:proofErr w:type="spellEnd"/>
      <w:r w:rsidR="00CA4486">
        <w:rPr>
          <w:lang w:val="en-US"/>
        </w:rPr>
        <w:t xml:space="preserve"> </w:t>
      </w:r>
      <w:proofErr w:type="spellStart"/>
      <w:r w:rsidR="00CA4486">
        <w:rPr>
          <w:lang w:val="en-US"/>
        </w:rPr>
        <w:t>Servicetermin</w:t>
      </w:r>
      <w:proofErr w:type="spellEnd"/>
    </w:p>
    <w:p w14:paraId="405FF912" w14:textId="77777777" w:rsidR="000F69F5" w:rsidRPr="003F4730" w:rsidRDefault="000F69F5" w:rsidP="000F69F5">
      <w:pPr>
        <w:rPr>
          <w:lang w:val="en-US"/>
        </w:rPr>
      </w:pPr>
    </w:p>
    <w:p w14:paraId="3CE2F803" w14:textId="77777777" w:rsidR="000F69F5" w:rsidRDefault="000F69F5" w:rsidP="000F69F5">
      <w:pPr>
        <w:pStyle w:val="berschrift1"/>
      </w:pPr>
      <w:bookmarkStart w:id="3" w:name="_Toc428380269"/>
      <w:r>
        <w:t>Dokumente und Referenzen zu diesem Use Case</w:t>
      </w:r>
      <w:bookmarkEnd w:id="3"/>
    </w:p>
    <w:tbl>
      <w:tblPr>
        <w:tblStyle w:val="Tabellenraster"/>
        <w:tblW w:w="10060" w:type="dxa"/>
        <w:tblCellMar>
          <w:top w:w="57" w:type="dxa"/>
          <w:left w:w="85" w:type="dxa"/>
          <w:bottom w:w="57" w:type="dxa"/>
          <w:right w:w="85" w:type="dxa"/>
        </w:tblCellMar>
        <w:tblLook w:val="04A0" w:firstRow="1" w:lastRow="0" w:firstColumn="1" w:lastColumn="0" w:noHBand="0" w:noVBand="1"/>
      </w:tblPr>
      <w:tblGrid>
        <w:gridCol w:w="657"/>
        <w:gridCol w:w="2599"/>
        <w:gridCol w:w="2693"/>
        <w:gridCol w:w="1134"/>
        <w:gridCol w:w="1276"/>
        <w:gridCol w:w="1701"/>
      </w:tblGrid>
      <w:tr w:rsidR="000F69F5" w:rsidRPr="000F69F5" w14:paraId="55619DC1" w14:textId="77777777" w:rsidTr="000A5DF8">
        <w:tc>
          <w:tcPr>
            <w:tcW w:w="657" w:type="dxa"/>
          </w:tcPr>
          <w:p w14:paraId="6A516813" w14:textId="77777777" w:rsidR="000F69F5" w:rsidRPr="000F69F5" w:rsidRDefault="000F69F5" w:rsidP="000F69F5">
            <w:pPr>
              <w:spacing w:after="0"/>
              <w:rPr>
                <w:b/>
              </w:rPr>
            </w:pPr>
            <w:r>
              <w:rPr>
                <w:b/>
              </w:rPr>
              <w:t>Ref.</w:t>
            </w:r>
          </w:p>
        </w:tc>
        <w:tc>
          <w:tcPr>
            <w:tcW w:w="2599" w:type="dxa"/>
          </w:tcPr>
          <w:p w14:paraId="50128AB3" w14:textId="77777777" w:rsidR="000F69F5" w:rsidRPr="000F69F5" w:rsidRDefault="000F69F5" w:rsidP="000F69F5">
            <w:pPr>
              <w:spacing w:after="0"/>
              <w:rPr>
                <w:b/>
              </w:rPr>
            </w:pPr>
            <w:r>
              <w:rPr>
                <w:b/>
              </w:rPr>
              <w:t>Dokument (Datei) Name</w:t>
            </w:r>
          </w:p>
        </w:tc>
        <w:tc>
          <w:tcPr>
            <w:tcW w:w="2693" w:type="dxa"/>
          </w:tcPr>
          <w:p w14:paraId="725FE125" w14:textId="77777777" w:rsidR="000F69F5" w:rsidRPr="000F69F5" w:rsidRDefault="000F69F5" w:rsidP="000F69F5">
            <w:pPr>
              <w:spacing w:after="0"/>
              <w:rPr>
                <w:b/>
              </w:rPr>
            </w:pPr>
            <w:r>
              <w:rPr>
                <w:b/>
              </w:rPr>
              <w:t>Dokument Titel</w:t>
            </w:r>
          </w:p>
        </w:tc>
        <w:tc>
          <w:tcPr>
            <w:tcW w:w="1134" w:type="dxa"/>
          </w:tcPr>
          <w:p w14:paraId="634D4CC3" w14:textId="77777777" w:rsidR="000F69F5" w:rsidRPr="000F69F5" w:rsidRDefault="000F69F5" w:rsidP="000F69F5">
            <w:pPr>
              <w:spacing w:after="0"/>
              <w:rPr>
                <w:b/>
              </w:rPr>
            </w:pPr>
            <w:r>
              <w:rPr>
                <w:b/>
              </w:rPr>
              <w:t>Version</w:t>
            </w:r>
          </w:p>
        </w:tc>
        <w:tc>
          <w:tcPr>
            <w:tcW w:w="1276" w:type="dxa"/>
          </w:tcPr>
          <w:p w14:paraId="2786CCA7" w14:textId="77777777" w:rsidR="000F69F5" w:rsidRPr="000F69F5" w:rsidRDefault="000F69F5" w:rsidP="000F69F5">
            <w:pPr>
              <w:spacing w:after="0"/>
              <w:rPr>
                <w:b/>
              </w:rPr>
            </w:pPr>
            <w:r>
              <w:rPr>
                <w:b/>
              </w:rPr>
              <w:t>Datum</w:t>
            </w:r>
          </w:p>
        </w:tc>
        <w:tc>
          <w:tcPr>
            <w:tcW w:w="1701" w:type="dxa"/>
          </w:tcPr>
          <w:p w14:paraId="7965E726" w14:textId="77777777" w:rsidR="000F69F5" w:rsidRPr="000F69F5" w:rsidRDefault="000F69F5" w:rsidP="000F69F5">
            <w:pPr>
              <w:spacing w:after="0"/>
              <w:rPr>
                <w:b/>
              </w:rPr>
            </w:pPr>
            <w:r>
              <w:rPr>
                <w:b/>
              </w:rPr>
              <w:t>Ablage</w:t>
            </w:r>
          </w:p>
        </w:tc>
      </w:tr>
      <w:tr w:rsidR="000F69F5" w14:paraId="3A637E29" w14:textId="77777777" w:rsidTr="000A5DF8">
        <w:tc>
          <w:tcPr>
            <w:tcW w:w="657" w:type="dxa"/>
          </w:tcPr>
          <w:p w14:paraId="1CEDE62F" w14:textId="77777777" w:rsidR="000F69F5" w:rsidRDefault="000F69F5" w:rsidP="000F69F5">
            <w:pPr>
              <w:spacing w:after="0"/>
            </w:pPr>
          </w:p>
        </w:tc>
        <w:tc>
          <w:tcPr>
            <w:tcW w:w="2599" w:type="dxa"/>
          </w:tcPr>
          <w:p w14:paraId="6DA45038" w14:textId="77777777" w:rsidR="000F69F5" w:rsidRDefault="000F69F5" w:rsidP="000F69F5">
            <w:pPr>
              <w:spacing w:after="0"/>
            </w:pPr>
          </w:p>
        </w:tc>
        <w:tc>
          <w:tcPr>
            <w:tcW w:w="2693" w:type="dxa"/>
          </w:tcPr>
          <w:p w14:paraId="53A6688F" w14:textId="77777777" w:rsidR="000F69F5" w:rsidRDefault="000F69F5" w:rsidP="000F69F5">
            <w:pPr>
              <w:spacing w:after="0"/>
            </w:pPr>
          </w:p>
        </w:tc>
        <w:tc>
          <w:tcPr>
            <w:tcW w:w="1134" w:type="dxa"/>
          </w:tcPr>
          <w:p w14:paraId="3206054D" w14:textId="77777777" w:rsidR="000F69F5" w:rsidRDefault="000F69F5" w:rsidP="000F69F5">
            <w:pPr>
              <w:spacing w:after="0"/>
            </w:pPr>
            <w:r>
              <w:t>1.0</w:t>
            </w:r>
          </w:p>
        </w:tc>
        <w:tc>
          <w:tcPr>
            <w:tcW w:w="1276" w:type="dxa"/>
          </w:tcPr>
          <w:p w14:paraId="2C061C29" w14:textId="77777777" w:rsidR="000F69F5" w:rsidRDefault="00264EBA" w:rsidP="00264EBA">
            <w:pPr>
              <w:spacing w:after="0"/>
            </w:pPr>
            <w:r>
              <w:t>xx</w:t>
            </w:r>
            <w:r w:rsidR="000F69F5">
              <w:t>.</w:t>
            </w:r>
            <w:r>
              <w:t>xx</w:t>
            </w:r>
            <w:r w:rsidR="000F69F5">
              <w:t>.</w:t>
            </w:r>
            <w:r>
              <w:t>20xx</w:t>
            </w:r>
          </w:p>
        </w:tc>
        <w:tc>
          <w:tcPr>
            <w:tcW w:w="1701" w:type="dxa"/>
          </w:tcPr>
          <w:p w14:paraId="01732BC9" w14:textId="77777777" w:rsidR="000F69F5" w:rsidRDefault="000F69F5" w:rsidP="000F69F5">
            <w:pPr>
              <w:spacing w:after="0"/>
            </w:pPr>
          </w:p>
        </w:tc>
      </w:tr>
      <w:tr w:rsidR="000F69F5" w14:paraId="3D15D284" w14:textId="77777777" w:rsidTr="000A5DF8">
        <w:tc>
          <w:tcPr>
            <w:tcW w:w="657" w:type="dxa"/>
          </w:tcPr>
          <w:p w14:paraId="15EBB0F5" w14:textId="77777777" w:rsidR="000F69F5" w:rsidRDefault="000F69F5" w:rsidP="000F69F5">
            <w:pPr>
              <w:spacing w:after="0"/>
            </w:pPr>
          </w:p>
        </w:tc>
        <w:tc>
          <w:tcPr>
            <w:tcW w:w="2599" w:type="dxa"/>
          </w:tcPr>
          <w:p w14:paraId="0DF05F94" w14:textId="77777777" w:rsidR="000F69F5" w:rsidRDefault="000F69F5" w:rsidP="000F69F5">
            <w:pPr>
              <w:spacing w:after="0"/>
            </w:pPr>
          </w:p>
        </w:tc>
        <w:tc>
          <w:tcPr>
            <w:tcW w:w="2693" w:type="dxa"/>
          </w:tcPr>
          <w:p w14:paraId="598F698F" w14:textId="77777777" w:rsidR="000F69F5" w:rsidRDefault="000F69F5" w:rsidP="000F69F5">
            <w:pPr>
              <w:spacing w:after="0"/>
            </w:pPr>
          </w:p>
        </w:tc>
        <w:tc>
          <w:tcPr>
            <w:tcW w:w="1134" w:type="dxa"/>
          </w:tcPr>
          <w:p w14:paraId="6DD18703" w14:textId="77777777" w:rsidR="000F69F5" w:rsidRDefault="000F69F5" w:rsidP="000F69F5">
            <w:pPr>
              <w:spacing w:after="0"/>
            </w:pPr>
          </w:p>
        </w:tc>
        <w:tc>
          <w:tcPr>
            <w:tcW w:w="1276" w:type="dxa"/>
          </w:tcPr>
          <w:p w14:paraId="1A3565CB" w14:textId="77777777" w:rsidR="000F69F5" w:rsidRDefault="000F69F5" w:rsidP="000F69F5">
            <w:pPr>
              <w:spacing w:after="0"/>
            </w:pPr>
          </w:p>
        </w:tc>
        <w:tc>
          <w:tcPr>
            <w:tcW w:w="1701" w:type="dxa"/>
          </w:tcPr>
          <w:p w14:paraId="0D8EDF36" w14:textId="77777777" w:rsidR="000F69F5" w:rsidRDefault="000F69F5" w:rsidP="000F69F5">
            <w:pPr>
              <w:spacing w:after="0"/>
            </w:pPr>
          </w:p>
        </w:tc>
      </w:tr>
    </w:tbl>
    <w:p w14:paraId="0939D8C4" w14:textId="77777777" w:rsidR="000F69F5" w:rsidRDefault="003F4730" w:rsidP="003F4730">
      <w:pPr>
        <w:pStyle w:val="berschrift1"/>
      </w:pPr>
      <w:bookmarkStart w:id="4" w:name="_Toc428380270"/>
      <w:r>
        <w:t xml:space="preserve">Kurze </w:t>
      </w:r>
      <w:commentRangeStart w:id="5"/>
      <w:r>
        <w:t>Beschreibung</w:t>
      </w:r>
      <w:commentRangeEnd w:id="5"/>
      <w:r>
        <w:rPr>
          <w:rStyle w:val="Kommentarzeichen"/>
          <w:rFonts w:ascii="Candara" w:eastAsiaTheme="minorHAnsi" w:hAnsi="Candara" w:cstheme="minorBidi"/>
          <w:color w:val="auto"/>
        </w:rPr>
        <w:commentReference w:id="5"/>
      </w:r>
      <w:bookmarkEnd w:id="4"/>
    </w:p>
    <w:p w14:paraId="0B3D7D45" w14:textId="77777777" w:rsidR="003F4730" w:rsidRDefault="00CA4486" w:rsidP="003F4730">
      <w:r>
        <w:t>Wir Techniker planen Servicetermine, die zukünftig im Catalist verwaltet werden sollen. Außer neuen Terminen gibt es schon eine ganze Reihe alter Termine, die ebenfalls in Catalist eingepflegt werden müssen. Dieser Use Case behandelt beide Fälle. Einmal die Erfassung neuer Termine, wobei automatisch auch ein neuer Kalendereintrag im David erstellt wird und die Erfassung von Terminen, die bereits gelaufen sind. Diese unterscheiden sich darin, dass ein bereits vorhandener Kalendereintrag in David mit dem Servicetermin in Catalist verknüpft werden muss.</w:t>
      </w:r>
    </w:p>
    <w:p w14:paraId="50FB7E08" w14:textId="77777777" w:rsidR="003F4730" w:rsidRDefault="003F4730" w:rsidP="003F4730">
      <w:pPr>
        <w:pStyle w:val="berschrift1"/>
      </w:pPr>
      <w:bookmarkStart w:id="6" w:name="_Toc428380271"/>
      <w:commentRangeStart w:id="7"/>
      <w:r>
        <w:t>Akteure</w:t>
      </w:r>
      <w:commentRangeEnd w:id="7"/>
      <w:r>
        <w:rPr>
          <w:rStyle w:val="Kommentarzeichen"/>
          <w:rFonts w:ascii="Candara" w:eastAsiaTheme="minorHAnsi" w:hAnsi="Candara" w:cstheme="minorBidi"/>
          <w:color w:val="auto"/>
        </w:rPr>
        <w:commentReference w:id="7"/>
      </w:r>
      <w:bookmarkEnd w:id="6"/>
    </w:p>
    <w:p w14:paraId="5B1EDB10" w14:textId="77777777" w:rsidR="003F4730" w:rsidRDefault="00CA4486" w:rsidP="003F4730">
      <w:r>
        <w:t>Techniker</w:t>
      </w:r>
    </w:p>
    <w:p w14:paraId="49C6CCB4" w14:textId="77777777" w:rsidR="00CA4486" w:rsidRDefault="00CA4486" w:rsidP="003F4730">
      <w:r>
        <w:t>System</w:t>
      </w:r>
    </w:p>
    <w:p w14:paraId="6AA7F1B3" w14:textId="77777777" w:rsidR="003F4730" w:rsidRDefault="003F4730" w:rsidP="003F4730">
      <w:pPr>
        <w:pStyle w:val="berschrift1"/>
      </w:pPr>
      <w:bookmarkStart w:id="8" w:name="_Toc428380272"/>
      <w:r>
        <w:t>Auslöser (</w:t>
      </w:r>
      <w:commentRangeStart w:id="9"/>
      <w:r>
        <w:t>Trigger</w:t>
      </w:r>
      <w:commentRangeEnd w:id="9"/>
      <w:r>
        <w:rPr>
          <w:rStyle w:val="Kommentarzeichen"/>
          <w:rFonts w:ascii="Candara" w:eastAsiaTheme="minorHAnsi" w:hAnsi="Candara" w:cstheme="minorBidi"/>
          <w:color w:val="auto"/>
        </w:rPr>
        <w:commentReference w:id="9"/>
      </w:r>
      <w:r>
        <w:t>)</w:t>
      </w:r>
      <w:bookmarkEnd w:id="8"/>
    </w:p>
    <w:p w14:paraId="47F057D6" w14:textId="77777777" w:rsidR="003F4730" w:rsidRDefault="00CA4486" w:rsidP="00CA4486">
      <w:pPr>
        <w:pStyle w:val="Listenabsatz"/>
        <w:numPr>
          <w:ilvl w:val="0"/>
          <w:numId w:val="1"/>
        </w:numPr>
      </w:pPr>
      <w:r>
        <w:t>Techniker plant einen neuen Termin</w:t>
      </w:r>
    </w:p>
    <w:p w14:paraId="6A669796" w14:textId="77777777" w:rsidR="00CA4486" w:rsidRDefault="00CA4486" w:rsidP="00CA4486">
      <w:pPr>
        <w:pStyle w:val="Listenabsatz"/>
        <w:numPr>
          <w:ilvl w:val="0"/>
          <w:numId w:val="1"/>
        </w:numPr>
      </w:pPr>
      <w:r>
        <w:t>Techniker erfasst einen Termin, der in der Vergangenheit liegt und für den es schon einen David Kalendereintrag gibt.</w:t>
      </w:r>
    </w:p>
    <w:p w14:paraId="7CD25671" w14:textId="77777777" w:rsidR="003F4730" w:rsidRDefault="003F4730" w:rsidP="003F4730">
      <w:pPr>
        <w:pStyle w:val="berschrift1"/>
      </w:pPr>
      <w:bookmarkStart w:id="10" w:name="_Toc428380273"/>
      <w:commentRangeStart w:id="11"/>
      <w:r>
        <w:t>Vorbedingungen</w:t>
      </w:r>
      <w:commentRangeEnd w:id="11"/>
      <w:r>
        <w:rPr>
          <w:rStyle w:val="Kommentarzeichen"/>
          <w:rFonts w:ascii="Candara" w:eastAsiaTheme="minorHAnsi" w:hAnsi="Candara" w:cstheme="minorBidi"/>
          <w:color w:val="auto"/>
        </w:rPr>
        <w:commentReference w:id="11"/>
      </w:r>
      <w:bookmarkEnd w:id="10"/>
    </w:p>
    <w:p w14:paraId="2C4B1E0B" w14:textId="77777777" w:rsidR="003F4730" w:rsidRDefault="00CA4486" w:rsidP="00CA4486">
      <w:pPr>
        <w:pStyle w:val="Listenabsatz"/>
        <w:numPr>
          <w:ilvl w:val="0"/>
          <w:numId w:val="1"/>
        </w:numPr>
      </w:pPr>
      <w:r>
        <w:t>Den Kunden, bei dem der Termin stattfindet, muss es im System geben</w:t>
      </w:r>
    </w:p>
    <w:p w14:paraId="58CC6289" w14:textId="77777777" w:rsidR="00CA4486" w:rsidRDefault="00CA4486" w:rsidP="00CA4486">
      <w:pPr>
        <w:pStyle w:val="Listenabsatz"/>
        <w:numPr>
          <w:ilvl w:val="0"/>
          <w:numId w:val="1"/>
        </w:numPr>
      </w:pPr>
      <w:r>
        <w:t>Die zur wartende Maschine muss es im System geben</w:t>
      </w:r>
    </w:p>
    <w:p w14:paraId="33ED1A1B" w14:textId="77777777" w:rsidR="003F4730" w:rsidRDefault="000A5DF8" w:rsidP="000A5DF8">
      <w:pPr>
        <w:pStyle w:val="berschrift1"/>
      </w:pPr>
      <w:bookmarkStart w:id="12" w:name="_Toc428380274"/>
      <w:r>
        <w:t xml:space="preserve">Ergebnisse und </w:t>
      </w:r>
      <w:commentRangeStart w:id="13"/>
      <w:r>
        <w:t>Nachbedingungen</w:t>
      </w:r>
      <w:commentRangeEnd w:id="13"/>
      <w:r>
        <w:rPr>
          <w:rStyle w:val="Kommentarzeichen"/>
          <w:rFonts w:ascii="Candara" w:eastAsiaTheme="minorHAnsi" w:hAnsi="Candara" w:cstheme="minorBidi"/>
          <w:color w:val="auto"/>
        </w:rPr>
        <w:commentReference w:id="13"/>
      </w:r>
      <w:bookmarkEnd w:id="12"/>
    </w:p>
    <w:p w14:paraId="2A0F4CB6" w14:textId="77777777" w:rsidR="000A5DF8" w:rsidRPr="008A6690" w:rsidRDefault="008A6690" w:rsidP="000A5DF8">
      <w:r w:rsidRPr="008A6690">
        <w:t>Wenn der Use Case abge</w:t>
      </w:r>
      <w:r>
        <w:t xml:space="preserve">schlossen ist, gibt es einen vollständig erfassten Servicetermin mit einem korrespondierenden Kalendereintrag in David. Bei einem </w:t>
      </w:r>
      <w:r w:rsidR="00C41689">
        <w:t xml:space="preserve">neuen </w:t>
      </w:r>
      <w:r>
        <w:t xml:space="preserve">Termin </w:t>
      </w:r>
      <w:r w:rsidR="00C41689">
        <w:t>(keine Archivierung) kann der Techniker für den Serviceeinsatz benötigte Dokumente automatisch erstellen und für den Termin ausdrucken.</w:t>
      </w:r>
    </w:p>
    <w:p w14:paraId="27FE9FDC" w14:textId="77777777" w:rsidR="000A5DF8" w:rsidRDefault="000A5DF8" w:rsidP="000A5DF8">
      <w:pPr>
        <w:pStyle w:val="berschrift1"/>
      </w:pPr>
      <w:bookmarkStart w:id="14" w:name="_Toc428380275"/>
      <w:r>
        <w:t xml:space="preserve">Verwendete Use </w:t>
      </w:r>
      <w:commentRangeStart w:id="15"/>
      <w:r>
        <w:t>Cases</w:t>
      </w:r>
      <w:commentRangeEnd w:id="15"/>
      <w:r>
        <w:rPr>
          <w:rStyle w:val="Kommentarzeichen"/>
          <w:rFonts w:ascii="Candara" w:eastAsiaTheme="minorHAnsi" w:hAnsi="Candara" w:cstheme="minorBidi"/>
          <w:color w:val="auto"/>
        </w:rPr>
        <w:commentReference w:id="15"/>
      </w:r>
      <w:bookmarkEnd w:id="14"/>
    </w:p>
    <w:p w14:paraId="6E47882C" w14:textId="77777777" w:rsidR="000A5DF8" w:rsidRDefault="000A5DF8" w:rsidP="000A5DF8"/>
    <w:p w14:paraId="493FE43D" w14:textId="77777777" w:rsidR="000A5DF8" w:rsidRDefault="000A5DF8" w:rsidP="00AF2AC3">
      <w:pPr>
        <w:pStyle w:val="berschrift1"/>
      </w:pPr>
      <w:bookmarkStart w:id="16" w:name="_Toc428380276"/>
      <w:commentRangeStart w:id="17"/>
      <w:r>
        <w:t>Ablauf</w:t>
      </w:r>
      <w:commentRangeEnd w:id="17"/>
      <w:r>
        <w:rPr>
          <w:rStyle w:val="Kommentarzeichen"/>
          <w:rFonts w:ascii="Candara" w:eastAsiaTheme="minorHAnsi" w:hAnsi="Candara" w:cstheme="minorBidi"/>
          <w:color w:val="auto"/>
        </w:rPr>
        <w:commentReference w:id="17"/>
      </w:r>
      <w:bookmarkEnd w:id="16"/>
    </w:p>
    <w:tbl>
      <w:tblPr>
        <w:tblStyle w:val="Tabellenraster"/>
        <w:tblW w:w="0" w:type="auto"/>
        <w:tblLayout w:type="fixed"/>
        <w:tblCellMar>
          <w:top w:w="57" w:type="dxa"/>
          <w:left w:w="85" w:type="dxa"/>
          <w:bottom w:w="57" w:type="dxa"/>
          <w:right w:w="85" w:type="dxa"/>
        </w:tblCellMar>
        <w:tblLook w:val="04A0" w:firstRow="1" w:lastRow="0" w:firstColumn="1" w:lastColumn="0" w:noHBand="0" w:noVBand="1"/>
      </w:tblPr>
      <w:tblGrid>
        <w:gridCol w:w="846"/>
        <w:gridCol w:w="1134"/>
        <w:gridCol w:w="7981"/>
      </w:tblGrid>
      <w:tr w:rsidR="000A5DF8" w:rsidRPr="000A5DF8" w14:paraId="29E699A9" w14:textId="77777777" w:rsidTr="00AF2AC3">
        <w:tc>
          <w:tcPr>
            <w:tcW w:w="846" w:type="dxa"/>
          </w:tcPr>
          <w:p w14:paraId="3323D380" w14:textId="77777777" w:rsidR="000A5DF8" w:rsidRPr="000A5DF8" w:rsidRDefault="000A5DF8" w:rsidP="00AF2AC3">
            <w:pPr>
              <w:keepNext/>
              <w:spacing w:after="0"/>
              <w:rPr>
                <w:b/>
              </w:rPr>
            </w:pPr>
            <w:r w:rsidRPr="000A5DF8">
              <w:rPr>
                <w:b/>
              </w:rPr>
              <w:t>Schritt</w:t>
            </w:r>
          </w:p>
        </w:tc>
        <w:tc>
          <w:tcPr>
            <w:tcW w:w="1134" w:type="dxa"/>
          </w:tcPr>
          <w:p w14:paraId="00759917" w14:textId="77777777" w:rsidR="000A5DF8" w:rsidRPr="000A5DF8" w:rsidRDefault="000A5DF8" w:rsidP="000A5DF8">
            <w:pPr>
              <w:spacing w:after="0"/>
              <w:rPr>
                <w:b/>
              </w:rPr>
            </w:pPr>
            <w:r w:rsidRPr="000A5DF8">
              <w:rPr>
                <w:b/>
              </w:rPr>
              <w:t>Akteur</w:t>
            </w:r>
          </w:p>
        </w:tc>
        <w:tc>
          <w:tcPr>
            <w:tcW w:w="7981" w:type="dxa"/>
          </w:tcPr>
          <w:p w14:paraId="3A7EB4B0" w14:textId="77777777" w:rsidR="000A5DF8" w:rsidRPr="000A5DF8" w:rsidRDefault="000A5DF8" w:rsidP="000A5DF8">
            <w:pPr>
              <w:spacing w:after="0"/>
              <w:rPr>
                <w:b/>
              </w:rPr>
            </w:pPr>
            <w:r w:rsidRPr="000A5DF8">
              <w:rPr>
                <w:b/>
              </w:rPr>
              <w:t>Ablauf (Basic Flow)</w:t>
            </w:r>
          </w:p>
        </w:tc>
      </w:tr>
      <w:tr w:rsidR="000A5DF8" w14:paraId="6F83D8E3" w14:textId="77777777" w:rsidTr="00AF2AC3">
        <w:tc>
          <w:tcPr>
            <w:tcW w:w="846" w:type="dxa"/>
          </w:tcPr>
          <w:p w14:paraId="0EA19F8C" w14:textId="77777777" w:rsidR="000A5DF8" w:rsidRDefault="000A5DF8" w:rsidP="00AF2AC3">
            <w:pPr>
              <w:keepNext/>
              <w:spacing w:after="0"/>
            </w:pPr>
            <w:r>
              <w:t>1.</w:t>
            </w:r>
          </w:p>
        </w:tc>
        <w:tc>
          <w:tcPr>
            <w:tcW w:w="1134" w:type="dxa"/>
          </w:tcPr>
          <w:p w14:paraId="69726558" w14:textId="77777777" w:rsidR="000A5DF8" w:rsidRDefault="00C41689" w:rsidP="00AF2AC3">
            <w:pPr>
              <w:keepNext/>
              <w:spacing w:after="0"/>
            </w:pPr>
            <w:r>
              <w:t>Techniker</w:t>
            </w:r>
          </w:p>
        </w:tc>
        <w:tc>
          <w:tcPr>
            <w:tcW w:w="7981" w:type="dxa"/>
          </w:tcPr>
          <w:p w14:paraId="64A6D69B" w14:textId="77777777" w:rsidR="000A5DF8" w:rsidRDefault="00C41689" w:rsidP="00AF2AC3">
            <w:pPr>
              <w:keepNext/>
              <w:spacing w:after="0"/>
            </w:pPr>
            <w:r>
              <w:t>Möchte einen neuen Serviceeinsatz planen und im System erfassen</w:t>
            </w:r>
          </w:p>
        </w:tc>
      </w:tr>
      <w:tr w:rsidR="00AF2AC3" w14:paraId="70CBE0EE" w14:textId="77777777" w:rsidTr="00AF2AC3">
        <w:tc>
          <w:tcPr>
            <w:tcW w:w="846" w:type="dxa"/>
          </w:tcPr>
          <w:p w14:paraId="302481D7" w14:textId="77777777" w:rsidR="00AF2AC3" w:rsidRDefault="00AF2AC3" w:rsidP="000A5DF8">
            <w:pPr>
              <w:spacing w:after="0"/>
            </w:pPr>
            <w:r>
              <w:t>2.</w:t>
            </w:r>
          </w:p>
        </w:tc>
        <w:tc>
          <w:tcPr>
            <w:tcW w:w="1134" w:type="dxa"/>
          </w:tcPr>
          <w:p w14:paraId="0395D4E0" w14:textId="77777777" w:rsidR="00AF2AC3" w:rsidRDefault="00C41689" w:rsidP="000A5DF8">
            <w:pPr>
              <w:spacing w:after="0"/>
            </w:pPr>
            <w:r>
              <w:t>Techniker</w:t>
            </w:r>
          </w:p>
        </w:tc>
        <w:tc>
          <w:tcPr>
            <w:tcW w:w="7981" w:type="dxa"/>
          </w:tcPr>
          <w:p w14:paraId="26143898" w14:textId="77777777" w:rsidR="00AF2AC3" w:rsidRDefault="00C41689" w:rsidP="00C41689">
            <w:pPr>
              <w:spacing w:after="0"/>
            </w:pPr>
            <w:r>
              <w:t>Sucht den Kunden und öffnet dessen Dashboard</w:t>
            </w:r>
          </w:p>
        </w:tc>
      </w:tr>
      <w:tr w:rsidR="00C41689" w14:paraId="0320C822" w14:textId="77777777" w:rsidTr="00AF2AC3">
        <w:tc>
          <w:tcPr>
            <w:tcW w:w="846" w:type="dxa"/>
          </w:tcPr>
          <w:p w14:paraId="5880EFC3" w14:textId="77777777" w:rsidR="00C41689" w:rsidRDefault="00C41689" w:rsidP="000A5DF8">
            <w:pPr>
              <w:spacing w:after="0"/>
            </w:pPr>
            <w:r>
              <w:t>3.</w:t>
            </w:r>
          </w:p>
        </w:tc>
        <w:tc>
          <w:tcPr>
            <w:tcW w:w="1134" w:type="dxa"/>
          </w:tcPr>
          <w:p w14:paraId="657AFBDB" w14:textId="77777777" w:rsidR="00C41689" w:rsidRDefault="00C41689" w:rsidP="000A5DF8">
            <w:pPr>
              <w:spacing w:after="0"/>
            </w:pPr>
            <w:r>
              <w:t>Techniker</w:t>
            </w:r>
          </w:p>
        </w:tc>
        <w:tc>
          <w:tcPr>
            <w:tcW w:w="7981" w:type="dxa"/>
          </w:tcPr>
          <w:p w14:paraId="3A1CEF9A" w14:textId="77777777" w:rsidR="00C41689" w:rsidRDefault="00C41689" w:rsidP="00AF2AC3">
            <w:pPr>
              <w:spacing w:after="0"/>
            </w:pPr>
            <w:r>
              <w:t>Öffnet die Liste der Serviceaufträge für den Kunden</w:t>
            </w:r>
          </w:p>
        </w:tc>
      </w:tr>
      <w:tr w:rsidR="00C41689" w14:paraId="3E477C54" w14:textId="77777777" w:rsidTr="00AF2AC3">
        <w:tc>
          <w:tcPr>
            <w:tcW w:w="846" w:type="dxa"/>
          </w:tcPr>
          <w:p w14:paraId="1BAA6405" w14:textId="77777777" w:rsidR="00C41689" w:rsidRDefault="00C41689" w:rsidP="000A5DF8">
            <w:pPr>
              <w:spacing w:after="0"/>
            </w:pPr>
            <w:r>
              <w:t>4.</w:t>
            </w:r>
          </w:p>
        </w:tc>
        <w:tc>
          <w:tcPr>
            <w:tcW w:w="1134" w:type="dxa"/>
          </w:tcPr>
          <w:p w14:paraId="72CBD8FA" w14:textId="77777777" w:rsidR="00C41689" w:rsidRDefault="00C41689" w:rsidP="000A5DF8">
            <w:pPr>
              <w:spacing w:after="0"/>
            </w:pPr>
            <w:r>
              <w:t>Techniker</w:t>
            </w:r>
          </w:p>
        </w:tc>
        <w:tc>
          <w:tcPr>
            <w:tcW w:w="7981" w:type="dxa"/>
          </w:tcPr>
          <w:p w14:paraId="114FD267" w14:textId="77777777" w:rsidR="00C41689" w:rsidRDefault="00C41689" w:rsidP="00AF2AC3">
            <w:pPr>
              <w:spacing w:after="0"/>
            </w:pPr>
            <w:r>
              <w:t>Betätigt den Button zum Hinzufügen eines neuen Serviceauftrags</w:t>
            </w:r>
          </w:p>
        </w:tc>
      </w:tr>
      <w:tr w:rsidR="000533DD" w14:paraId="1201A6D2" w14:textId="77777777" w:rsidTr="00AF2AC3">
        <w:tc>
          <w:tcPr>
            <w:tcW w:w="846" w:type="dxa"/>
          </w:tcPr>
          <w:p w14:paraId="57798439" w14:textId="77777777" w:rsidR="000533DD" w:rsidRDefault="000533DD" w:rsidP="000A5DF8">
            <w:pPr>
              <w:spacing w:after="0"/>
            </w:pPr>
            <w:r>
              <w:t>5.</w:t>
            </w:r>
          </w:p>
        </w:tc>
        <w:tc>
          <w:tcPr>
            <w:tcW w:w="1134" w:type="dxa"/>
          </w:tcPr>
          <w:p w14:paraId="6BD25326" w14:textId="77777777" w:rsidR="000533DD" w:rsidRDefault="000533DD" w:rsidP="000A5DF8">
            <w:pPr>
              <w:spacing w:after="0"/>
            </w:pPr>
            <w:r>
              <w:t>System</w:t>
            </w:r>
          </w:p>
        </w:tc>
        <w:tc>
          <w:tcPr>
            <w:tcW w:w="7981" w:type="dxa"/>
          </w:tcPr>
          <w:p w14:paraId="7ECCCDD7" w14:textId="77777777" w:rsidR="000533DD" w:rsidRDefault="000533DD" w:rsidP="00AF2AC3">
            <w:pPr>
              <w:spacing w:after="0"/>
            </w:pPr>
            <w:r>
              <w:t>Öffnet den Kalender des Benutzers</w:t>
            </w:r>
          </w:p>
        </w:tc>
      </w:tr>
      <w:tr w:rsidR="000533DD" w14:paraId="1EC361BD" w14:textId="77777777" w:rsidTr="00AF2AC3">
        <w:tc>
          <w:tcPr>
            <w:tcW w:w="846" w:type="dxa"/>
          </w:tcPr>
          <w:p w14:paraId="6469878D" w14:textId="77777777" w:rsidR="000533DD" w:rsidRDefault="000533DD" w:rsidP="000A5DF8">
            <w:pPr>
              <w:spacing w:after="0"/>
            </w:pPr>
            <w:r>
              <w:t>6.</w:t>
            </w:r>
          </w:p>
        </w:tc>
        <w:tc>
          <w:tcPr>
            <w:tcW w:w="1134" w:type="dxa"/>
          </w:tcPr>
          <w:p w14:paraId="3F820E14" w14:textId="77777777" w:rsidR="000533DD" w:rsidRDefault="000533DD" w:rsidP="000A5DF8">
            <w:pPr>
              <w:spacing w:after="0"/>
            </w:pPr>
            <w:r>
              <w:t>Techniker</w:t>
            </w:r>
          </w:p>
        </w:tc>
        <w:tc>
          <w:tcPr>
            <w:tcW w:w="7981" w:type="dxa"/>
          </w:tcPr>
          <w:p w14:paraId="7B62F7A5" w14:textId="77777777" w:rsidR="000533DD" w:rsidRDefault="000533DD" w:rsidP="000533DD">
            <w:pPr>
              <w:spacing w:after="0"/>
            </w:pPr>
            <w:r>
              <w:t>Wählt im Kalender einen Zeitraum aus</w:t>
            </w:r>
            <w:bookmarkStart w:id="18" w:name="_GoBack"/>
            <w:bookmarkEnd w:id="18"/>
            <w:r>
              <w:t xml:space="preserve"> </w:t>
            </w:r>
          </w:p>
        </w:tc>
      </w:tr>
      <w:tr w:rsidR="000533DD" w14:paraId="5C6EF055" w14:textId="77777777" w:rsidTr="00AF2AC3">
        <w:tc>
          <w:tcPr>
            <w:tcW w:w="846" w:type="dxa"/>
          </w:tcPr>
          <w:p w14:paraId="48895F9C" w14:textId="77777777" w:rsidR="000533DD" w:rsidRDefault="000533DD" w:rsidP="000A5DF8">
            <w:pPr>
              <w:spacing w:after="0"/>
            </w:pPr>
          </w:p>
        </w:tc>
        <w:tc>
          <w:tcPr>
            <w:tcW w:w="1134" w:type="dxa"/>
          </w:tcPr>
          <w:p w14:paraId="5925B63E" w14:textId="77777777" w:rsidR="000533DD" w:rsidRDefault="000533DD" w:rsidP="000A5DF8">
            <w:pPr>
              <w:spacing w:after="0"/>
            </w:pPr>
          </w:p>
        </w:tc>
        <w:tc>
          <w:tcPr>
            <w:tcW w:w="7981" w:type="dxa"/>
          </w:tcPr>
          <w:p w14:paraId="16CD48CF" w14:textId="77777777" w:rsidR="000533DD" w:rsidRDefault="000533DD" w:rsidP="00AF2AC3">
            <w:pPr>
              <w:spacing w:after="0"/>
            </w:pPr>
          </w:p>
        </w:tc>
      </w:tr>
      <w:tr w:rsidR="000533DD" w14:paraId="40AF2B0E" w14:textId="77777777" w:rsidTr="00AF2AC3">
        <w:tc>
          <w:tcPr>
            <w:tcW w:w="846" w:type="dxa"/>
          </w:tcPr>
          <w:p w14:paraId="2706E37E" w14:textId="77777777" w:rsidR="000533DD" w:rsidRDefault="000533DD" w:rsidP="000A5DF8">
            <w:pPr>
              <w:spacing w:after="0"/>
            </w:pPr>
          </w:p>
        </w:tc>
        <w:tc>
          <w:tcPr>
            <w:tcW w:w="1134" w:type="dxa"/>
          </w:tcPr>
          <w:p w14:paraId="4E5220DB" w14:textId="77777777" w:rsidR="000533DD" w:rsidRDefault="000533DD" w:rsidP="000A5DF8">
            <w:pPr>
              <w:spacing w:after="0"/>
            </w:pPr>
          </w:p>
        </w:tc>
        <w:tc>
          <w:tcPr>
            <w:tcW w:w="7981" w:type="dxa"/>
          </w:tcPr>
          <w:p w14:paraId="3FC3415C" w14:textId="77777777" w:rsidR="000533DD" w:rsidRDefault="000533DD" w:rsidP="00AF2AC3">
            <w:pPr>
              <w:spacing w:after="0"/>
            </w:pPr>
          </w:p>
        </w:tc>
      </w:tr>
      <w:tr w:rsidR="000533DD" w14:paraId="1054A4F9" w14:textId="77777777" w:rsidTr="00AF2AC3">
        <w:tc>
          <w:tcPr>
            <w:tcW w:w="846" w:type="dxa"/>
          </w:tcPr>
          <w:p w14:paraId="1B13A09D" w14:textId="77777777" w:rsidR="000533DD" w:rsidRDefault="000533DD" w:rsidP="000A5DF8">
            <w:pPr>
              <w:spacing w:after="0"/>
            </w:pPr>
          </w:p>
        </w:tc>
        <w:tc>
          <w:tcPr>
            <w:tcW w:w="1134" w:type="dxa"/>
          </w:tcPr>
          <w:p w14:paraId="5B05696C" w14:textId="77777777" w:rsidR="000533DD" w:rsidRDefault="000533DD" w:rsidP="000A5DF8">
            <w:pPr>
              <w:spacing w:after="0"/>
            </w:pPr>
          </w:p>
        </w:tc>
        <w:tc>
          <w:tcPr>
            <w:tcW w:w="7981" w:type="dxa"/>
          </w:tcPr>
          <w:p w14:paraId="79AA2B86" w14:textId="77777777" w:rsidR="000533DD" w:rsidRDefault="000533DD" w:rsidP="00AF2AC3">
            <w:pPr>
              <w:spacing w:after="0"/>
            </w:pPr>
          </w:p>
        </w:tc>
      </w:tr>
      <w:tr w:rsidR="000533DD" w14:paraId="0013ADC8" w14:textId="77777777" w:rsidTr="00AF2AC3">
        <w:tc>
          <w:tcPr>
            <w:tcW w:w="846" w:type="dxa"/>
          </w:tcPr>
          <w:p w14:paraId="1A49B083" w14:textId="77777777" w:rsidR="000533DD" w:rsidRDefault="000533DD" w:rsidP="000A5DF8">
            <w:pPr>
              <w:spacing w:after="0"/>
            </w:pPr>
          </w:p>
        </w:tc>
        <w:tc>
          <w:tcPr>
            <w:tcW w:w="1134" w:type="dxa"/>
          </w:tcPr>
          <w:p w14:paraId="18055314" w14:textId="77777777" w:rsidR="000533DD" w:rsidRDefault="000533DD" w:rsidP="000A5DF8">
            <w:pPr>
              <w:spacing w:after="0"/>
            </w:pPr>
          </w:p>
        </w:tc>
        <w:tc>
          <w:tcPr>
            <w:tcW w:w="7981" w:type="dxa"/>
          </w:tcPr>
          <w:p w14:paraId="1F50F6AA" w14:textId="77777777" w:rsidR="000533DD" w:rsidRDefault="000533DD" w:rsidP="00AF2AC3">
            <w:pPr>
              <w:spacing w:after="0"/>
            </w:pPr>
          </w:p>
        </w:tc>
      </w:tr>
      <w:tr w:rsidR="000533DD" w14:paraId="247DD45A" w14:textId="77777777" w:rsidTr="00AF2AC3">
        <w:tc>
          <w:tcPr>
            <w:tcW w:w="846" w:type="dxa"/>
          </w:tcPr>
          <w:p w14:paraId="0DFE72DA" w14:textId="77777777" w:rsidR="000533DD" w:rsidRDefault="000533DD" w:rsidP="000A5DF8">
            <w:pPr>
              <w:spacing w:after="0"/>
            </w:pPr>
          </w:p>
        </w:tc>
        <w:tc>
          <w:tcPr>
            <w:tcW w:w="1134" w:type="dxa"/>
          </w:tcPr>
          <w:p w14:paraId="7588DA94" w14:textId="77777777" w:rsidR="000533DD" w:rsidRDefault="000533DD" w:rsidP="000A5DF8">
            <w:pPr>
              <w:spacing w:after="0"/>
            </w:pPr>
          </w:p>
        </w:tc>
        <w:tc>
          <w:tcPr>
            <w:tcW w:w="7981" w:type="dxa"/>
          </w:tcPr>
          <w:p w14:paraId="1E364EE8" w14:textId="77777777" w:rsidR="000533DD" w:rsidRDefault="000533DD" w:rsidP="00AF2AC3">
            <w:pPr>
              <w:spacing w:after="0"/>
            </w:pPr>
          </w:p>
        </w:tc>
      </w:tr>
      <w:tr w:rsidR="000533DD" w14:paraId="195C608E" w14:textId="77777777" w:rsidTr="00AF2AC3">
        <w:tc>
          <w:tcPr>
            <w:tcW w:w="846" w:type="dxa"/>
          </w:tcPr>
          <w:p w14:paraId="0A4851C5" w14:textId="77777777" w:rsidR="000533DD" w:rsidRDefault="000533DD" w:rsidP="000A5DF8">
            <w:pPr>
              <w:spacing w:after="0"/>
            </w:pPr>
          </w:p>
        </w:tc>
        <w:tc>
          <w:tcPr>
            <w:tcW w:w="1134" w:type="dxa"/>
          </w:tcPr>
          <w:p w14:paraId="1375BA93" w14:textId="77777777" w:rsidR="000533DD" w:rsidRDefault="000533DD" w:rsidP="000A5DF8">
            <w:pPr>
              <w:spacing w:after="0"/>
            </w:pPr>
          </w:p>
        </w:tc>
        <w:tc>
          <w:tcPr>
            <w:tcW w:w="7981" w:type="dxa"/>
          </w:tcPr>
          <w:p w14:paraId="2683623C" w14:textId="77777777" w:rsidR="000533DD" w:rsidRDefault="000533DD" w:rsidP="00AF2AC3">
            <w:pPr>
              <w:spacing w:after="0"/>
            </w:pPr>
          </w:p>
        </w:tc>
      </w:tr>
      <w:tr w:rsidR="000533DD" w14:paraId="6D25D9A3" w14:textId="77777777" w:rsidTr="00AF2AC3">
        <w:tc>
          <w:tcPr>
            <w:tcW w:w="846" w:type="dxa"/>
          </w:tcPr>
          <w:p w14:paraId="07F0E960" w14:textId="77777777" w:rsidR="000533DD" w:rsidRDefault="000533DD" w:rsidP="000A5DF8">
            <w:pPr>
              <w:spacing w:after="0"/>
            </w:pPr>
          </w:p>
        </w:tc>
        <w:tc>
          <w:tcPr>
            <w:tcW w:w="1134" w:type="dxa"/>
          </w:tcPr>
          <w:p w14:paraId="4035CDC9" w14:textId="77777777" w:rsidR="000533DD" w:rsidRDefault="000533DD" w:rsidP="000A5DF8">
            <w:pPr>
              <w:spacing w:after="0"/>
            </w:pPr>
          </w:p>
        </w:tc>
        <w:tc>
          <w:tcPr>
            <w:tcW w:w="7981" w:type="dxa"/>
          </w:tcPr>
          <w:p w14:paraId="6B245D8D" w14:textId="77777777" w:rsidR="000533DD" w:rsidRDefault="000533DD" w:rsidP="00AF2AC3">
            <w:pPr>
              <w:spacing w:after="0"/>
            </w:pPr>
          </w:p>
        </w:tc>
      </w:tr>
      <w:tr w:rsidR="000533DD" w14:paraId="5E90D41F" w14:textId="77777777" w:rsidTr="00AF2AC3">
        <w:tc>
          <w:tcPr>
            <w:tcW w:w="846" w:type="dxa"/>
          </w:tcPr>
          <w:p w14:paraId="601B4650" w14:textId="77777777" w:rsidR="000533DD" w:rsidRDefault="000533DD" w:rsidP="000A5DF8">
            <w:pPr>
              <w:spacing w:after="0"/>
            </w:pPr>
          </w:p>
        </w:tc>
        <w:tc>
          <w:tcPr>
            <w:tcW w:w="1134" w:type="dxa"/>
          </w:tcPr>
          <w:p w14:paraId="11654DE5" w14:textId="77777777" w:rsidR="000533DD" w:rsidRDefault="000533DD" w:rsidP="000A5DF8">
            <w:pPr>
              <w:spacing w:after="0"/>
            </w:pPr>
          </w:p>
        </w:tc>
        <w:tc>
          <w:tcPr>
            <w:tcW w:w="7981" w:type="dxa"/>
          </w:tcPr>
          <w:p w14:paraId="766A1411" w14:textId="77777777" w:rsidR="000533DD" w:rsidRDefault="000533DD" w:rsidP="00AF2AC3">
            <w:pPr>
              <w:spacing w:after="0"/>
            </w:pPr>
          </w:p>
        </w:tc>
      </w:tr>
      <w:tr w:rsidR="000533DD" w14:paraId="3BBBD58B" w14:textId="77777777" w:rsidTr="00AF2AC3">
        <w:tc>
          <w:tcPr>
            <w:tcW w:w="846" w:type="dxa"/>
          </w:tcPr>
          <w:p w14:paraId="7526A484" w14:textId="77777777" w:rsidR="000533DD" w:rsidRDefault="000533DD" w:rsidP="000A5DF8">
            <w:pPr>
              <w:spacing w:after="0"/>
            </w:pPr>
          </w:p>
        </w:tc>
        <w:tc>
          <w:tcPr>
            <w:tcW w:w="1134" w:type="dxa"/>
          </w:tcPr>
          <w:p w14:paraId="66825470" w14:textId="77777777" w:rsidR="000533DD" w:rsidRDefault="000533DD" w:rsidP="000A5DF8">
            <w:pPr>
              <w:spacing w:after="0"/>
            </w:pPr>
          </w:p>
        </w:tc>
        <w:tc>
          <w:tcPr>
            <w:tcW w:w="7981" w:type="dxa"/>
          </w:tcPr>
          <w:p w14:paraId="30EE2986" w14:textId="77777777" w:rsidR="000533DD" w:rsidRDefault="000533DD" w:rsidP="00AF2AC3">
            <w:pPr>
              <w:spacing w:after="0"/>
            </w:pPr>
          </w:p>
        </w:tc>
      </w:tr>
      <w:tr w:rsidR="000533DD" w14:paraId="54DD3851" w14:textId="77777777" w:rsidTr="00AF2AC3">
        <w:tc>
          <w:tcPr>
            <w:tcW w:w="846" w:type="dxa"/>
          </w:tcPr>
          <w:p w14:paraId="2FFC037F" w14:textId="77777777" w:rsidR="000533DD" w:rsidRDefault="000533DD" w:rsidP="000A5DF8">
            <w:pPr>
              <w:spacing w:after="0"/>
            </w:pPr>
          </w:p>
        </w:tc>
        <w:tc>
          <w:tcPr>
            <w:tcW w:w="1134" w:type="dxa"/>
          </w:tcPr>
          <w:p w14:paraId="721EFC58" w14:textId="77777777" w:rsidR="000533DD" w:rsidRDefault="000533DD" w:rsidP="000A5DF8">
            <w:pPr>
              <w:spacing w:after="0"/>
            </w:pPr>
          </w:p>
        </w:tc>
        <w:tc>
          <w:tcPr>
            <w:tcW w:w="7981" w:type="dxa"/>
          </w:tcPr>
          <w:p w14:paraId="29C3BAAD" w14:textId="77777777" w:rsidR="000533DD" w:rsidRDefault="000533DD" w:rsidP="00AF2AC3">
            <w:pPr>
              <w:spacing w:after="0"/>
            </w:pPr>
          </w:p>
        </w:tc>
      </w:tr>
      <w:tr w:rsidR="000533DD" w14:paraId="364D16FB" w14:textId="77777777" w:rsidTr="00AF2AC3">
        <w:tc>
          <w:tcPr>
            <w:tcW w:w="846" w:type="dxa"/>
          </w:tcPr>
          <w:p w14:paraId="45C6617A" w14:textId="77777777" w:rsidR="000533DD" w:rsidRDefault="000533DD" w:rsidP="000A5DF8">
            <w:pPr>
              <w:spacing w:after="0"/>
            </w:pPr>
          </w:p>
        </w:tc>
        <w:tc>
          <w:tcPr>
            <w:tcW w:w="1134" w:type="dxa"/>
          </w:tcPr>
          <w:p w14:paraId="66966E4B" w14:textId="77777777" w:rsidR="000533DD" w:rsidRDefault="000533DD" w:rsidP="000A5DF8">
            <w:pPr>
              <w:spacing w:after="0"/>
            </w:pPr>
          </w:p>
        </w:tc>
        <w:tc>
          <w:tcPr>
            <w:tcW w:w="7981" w:type="dxa"/>
          </w:tcPr>
          <w:p w14:paraId="34121F72" w14:textId="77777777" w:rsidR="000533DD" w:rsidRDefault="000533DD" w:rsidP="00AF2AC3">
            <w:pPr>
              <w:spacing w:after="0"/>
            </w:pPr>
          </w:p>
        </w:tc>
      </w:tr>
      <w:tr w:rsidR="000533DD" w14:paraId="18804274" w14:textId="77777777" w:rsidTr="00AF2AC3">
        <w:tc>
          <w:tcPr>
            <w:tcW w:w="846" w:type="dxa"/>
          </w:tcPr>
          <w:p w14:paraId="4677685C" w14:textId="77777777" w:rsidR="000533DD" w:rsidRDefault="000533DD" w:rsidP="000A5DF8">
            <w:pPr>
              <w:spacing w:after="0"/>
            </w:pPr>
          </w:p>
        </w:tc>
        <w:tc>
          <w:tcPr>
            <w:tcW w:w="1134" w:type="dxa"/>
          </w:tcPr>
          <w:p w14:paraId="6DEB6EB5" w14:textId="77777777" w:rsidR="000533DD" w:rsidRDefault="000533DD" w:rsidP="000A5DF8">
            <w:pPr>
              <w:spacing w:after="0"/>
            </w:pPr>
          </w:p>
        </w:tc>
        <w:tc>
          <w:tcPr>
            <w:tcW w:w="7981" w:type="dxa"/>
          </w:tcPr>
          <w:p w14:paraId="7C02F50F" w14:textId="77777777" w:rsidR="000533DD" w:rsidRDefault="000533DD" w:rsidP="00AF2AC3">
            <w:pPr>
              <w:spacing w:after="0"/>
            </w:pPr>
          </w:p>
        </w:tc>
      </w:tr>
      <w:tr w:rsidR="000533DD" w14:paraId="6DCCC918" w14:textId="77777777" w:rsidTr="00AF2AC3">
        <w:tc>
          <w:tcPr>
            <w:tcW w:w="846" w:type="dxa"/>
          </w:tcPr>
          <w:p w14:paraId="0B821550" w14:textId="77777777" w:rsidR="000533DD" w:rsidRDefault="000533DD" w:rsidP="000A5DF8">
            <w:pPr>
              <w:spacing w:after="0"/>
            </w:pPr>
          </w:p>
        </w:tc>
        <w:tc>
          <w:tcPr>
            <w:tcW w:w="1134" w:type="dxa"/>
          </w:tcPr>
          <w:p w14:paraId="1878683F" w14:textId="77777777" w:rsidR="000533DD" w:rsidRDefault="000533DD" w:rsidP="000A5DF8">
            <w:pPr>
              <w:spacing w:after="0"/>
            </w:pPr>
          </w:p>
        </w:tc>
        <w:tc>
          <w:tcPr>
            <w:tcW w:w="7981" w:type="dxa"/>
          </w:tcPr>
          <w:p w14:paraId="5E43E59E" w14:textId="77777777" w:rsidR="000533DD" w:rsidRDefault="000533DD" w:rsidP="00AF2AC3">
            <w:pPr>
              <w:spacing w:after="0"/>
            </w:pPr>
          </w:p>
        </w:tc>
      </w:tr>
      <w:tr w:rsidR="000533DD" w14:paraId="425AF76A" w14:textId="77777777" w:rsidTr="00AF2AC3">
        <w:tc>
          <w:tcPr>
            <w:tcW w:w="846" w:type="dxa"/>
          </w:tcPr>
          <w:p w14:paraId="644B90BB" w14:textId="77777777" w:rsidR="000533DD" w:rsidRDefault="000533DD" w:rsidP="000A5DF8">
            <w:pPr>
              <w:spacing w:after="0"/>
            </w:pPr>
          </w:p>
        </w:tc>
        <w:tc>
          <w:tcPr>
            <w:tcW w:w="1134" w:type="dxa"/>
          </w:tcPr>
          <w:p w14:paraId="41FC4F3E" w14:textId="77777777" w:rsidR="000533DD" w:rsidRDefault="000533DD" w:rsidP="000A5DF8">
            <w:pPr>
              <w:spacing w:after="0"/>
            </w:pPr>
          </w:p>
        </w:tc>
        <w:tc>
          <w:tcPr>
            <w:tcW w:w="7981" w:type="dxa"/>
          </w:tcPr>
          <w:p w14:paraId="0778DA4A" w14:textId="77777777" w:rsidR="000533DD" w:rsidRDefault="000533DD" w:rsidP="00AF2AC3">
            <w:pPr>
              <w:spacing w:after="0"/>
            </w:pPr>
          </w:p>
        </w:tc>
      </w:tr>
      <w:tr w:rsidR="000533DD" w14:paraId="0C2DD375" w14:textId="77777777" w:rsidTr="00AF2AC3">
        <w:tc>
          <w:tcPr>
            <w:tcW w:w="846" w:type="dxa"/>
          </w:tcPr>
          <w:p w14:paraId="36D26FA1" w14:textId="77777777" w:rsidR="000533DD" w:rsidRDefault="000533DD" w:rsidP="000A5DF8">
            <w:pPr>
              <w:spacing w:after="0"/>
            </w:pPr>
          </w:p>
        </w:tc>
        <w:tc>
          <w:tcPr>
            <w:tcW w:w="1134" w:type="dxa"/>
          </w:tcPr>
          <w:p w14:paraId="42115053" w14:textId="77777777" w:rsidR="000533DD" w:rsidRDefault="000533DD" w:rsidP="000A5DF8">
            <w:pPr>
              <w:spacing w:after="0"/>
            </w:pPr>
          </w:p>
        </w:tc>
        <w:tc>
          <w:tcPr>
            <w:tcW w:w="7981" w:type="dxa"/>
          </w:tcPr>
          <w:p w14:paraId="2D435C04" w14:textId="77777777" w:rsidR="000533DD" w:rsidRDefault="000533DD" w:rsidP="00AF2AC3">
            <w:pPr>
              <w:spacing w:after="0"/>
            </w:pPr>
          </w:p>
        </w:tc>
      </w:tr>
      <w:tr w:rsidR="000533DD" w14:paraId="0639DBA1" w14:textId="77777777" w:rsidTr="00AF2AC3">
        <w:tc>
          <w:tcPr>
            <w:tcW w:w="846" w:type="dxa"/>
          </w:tcPr>
          <w:p w14:paraId="5515E65A" w14:textId="77777777" w:rsidR="000533DD" w:rsidRDefault="000533DD" w:rsidP="000A5DF8">
            <w:pPr>
              <w:spacing w:after="0"/>
            </w:pPr>
          </w:p>
        </w:tc>
        <w:tc>
          <w:tcPr>
            <w:tcW w:w="1134" w:type="dxa"/>
          </w:tcPr>
          <w:p w14:paraId="4432E309" w14:textId="77777777" w:rsidR="000533DD" w:rsidRDefault="000533DD" w:rsidP="000A5DF8">
            <w:pPr>
              <w:spacing w:after="0"/>
            </w:pPr>
          </w:p>
        </w:tc>
        <w:tc>
          <w:tcPr>
            <w:tcW w:w="7981" w:type="dxa"/>
          </w:tcPr>
          <w:p w14:paraId="6F3CB006" w14:textId="77777777" w:rsidR="000533DD" w:rsidRDefault="000533DD" w:rsidP="00AF2AC3">
            <w:pPr>
              <w:spacing w:after="0"/>
            </w:pPr>
          </w:p>
        </w:tc>
      </w:tr>
      <w:tr w:rsidR="000533DD" w14:paraId="7B54F6CF" w14:textId="77777777" w:rsidTr="00AF2AC3">
        <w:tc>
          <w:tcPr>
            <w:tcW w:w="846" w:type="dxa"/>
          </w:tcPr>
          <w:p w14:paraId="74AB764B" w14:textId="77777777" w:rsidR="000533DD" w:rsidRDefault="000533DD" w:rsidP="000A5DF8">
            <w:pPr>
              <w:spacing w:after="0"/>
            </w:pPr>
          </w:p>
        </w:tc>
        <w:tc>
          <w:tcPr>
            <w:tcW w:w="1134" w:type="dxa"/>
          </w:tcPr>
          <w:p w14:paraId="70E60E09" w14:textId="77777777" w:rsidR="000533DD" w:rsidRDefault="000533DD" w:rsidP="000A5DF8">
            <w:pPr>
              <w:spacing w:after="0"/>
            </w:pPr>
          </w:p>
        </w:tc>
        <w:tc>
          <w:tcPr>
            <w:tcW w:w="7981" w:type="dxa"/>
          </w:tcPr>
          <w:p w14:paraId="44B55399" w14:textId="77777777" w:rsidR="000533DD" w:rsidRDefault="000533DD" w:rsidP="00AF2AC3">
            <w:pPr>
              <w:spacing w:after="0"/>
            </w:pPr>
          </w:p>
        </w:tc>
      </w:tr>
      <w:tr w:rsidR="000533DD" w14:paraId="630375FA" w14:textId="77777777" w:rsidTr="00AF2AC3">
        <w:tc>
          <w:tcPr>
            <w:tcW w:w="846" w:type="dxa"/>
          </w:tcPr>
          <w:p w14:paraId="058D686D" w14:textId="77777777" w:rsidR="000533DD" w:rsidRDefault="000533DD" w:rsidP="000A5DF8">
            <w:pPr>
              <w:spacing w:after="0"/>
            </w:pPr>
          </w:p>
        </w:tc>
        <w:tc>
          <w:tcPr>
            <w:tcW w:w="1134" w:type="dxa"/>
          </w:tcPr>
          <w:p w14:paraId="1CEBCF94" w14:textId="77777777" w:rsidR="000533DD" w:rsidRDefault="000533DD" w:rsidP="000A5DF8">
            <w:pPr>
              <w:spacing w:after="0"/>
            </w:pPr>
          </w:p>
        </w:tc>
        <w:tc>
          <w:tcPr>
            <w:tcW w:w="7981" w:type="dxa"/>
          </w:tcPr>
          <w:p w14:paraId="1D871A2A" w14:textId="77777777" w:rsidR="000533DD" w:rsidRDefault="000533DD" w:rsidP="00AF2AC3">
            <w:pPr>
              <w:spacing w:after="0"/>
            </w:pPr>
          </w:p>
        </w:tc>
      </w:tr>
      <w:tr w:rsidR="000533DD" w14:paraId="3DF9E003" w14:textId="77777777" w:rsidTr="00AF2AC3">
        <w:tc>
          <w:tcPr>
            <w:tcW w:w="846" w:type="dxa"/>
          </w:tcPr>
          <w:p w14:paraId="16D1E4EB" w14:textId="77777777" w:rsidR="000533DD" w:rsidRDefault="000533DD" w:rsidP="000A5DF8">
            <w:pPr>
              <w:spacing w:after="0"/>
            </w:pPr>
          </w:p>
        </w:tc>
        <w:tc>
          <w:tcPr>
            <w:tcW w:w="1134" w:type="dxa"/>
          </w:tcPr>
          <w:p w14:paraId="0D47D0D5" w14:textId="77777777" w:rsidR="000533DD" w:rsidRDefault="000533DD" w:rsidP="000A5DF8">
            <w:pPr>
              <w:spacing w:after="0"/>
            </w:pPr>
          </w:p>
        </w:tc>
        <w:tc>
          <w:tcPr>
            <w:tcW w:w="7981" w:type="dxa"/>
          </w:tcPr>
          <w:p w14:paraId="17233D78" w14:textId="77777777" w:rsidR="000533DD" w:rsidRDefault="000533DD" w:rsidP="00AF2AC3">
            <w:pPr>
              <w:spacing w:after="0"/>
            </w:pPr>
          </w:p>
        </w:tc>
      </w:tr>
      <w:tr w:rsidR="000533DD" w14:paraId="39162082" w14:textId="77777777" w:rsidTr="00AF2AC3">
        <w:tc>
          <w:tcPr>
            <w:tcW w:w="846" w:type="dxa"/>
          </w:tcPr>
          <w:p w14:paraId="3613AE81" w14:textId="77777777" w:rsidR="000533DD" w:rsidRDefault="000533DD" w:rsidP="000A5DF8">
            <w:pPr>
              <w:spacing w:after="0"/>
            </w:pPr>
          </w:p>
        </w:tc>
        <w:tc>
          <w:tcPr>
            <w:tcW w:w="1134" w:type="dxa"/>
          </w:tcPr>
          <w:p w14:paraId="2C1A556B" w14:textId="77777777" w:rsidR="000533DD" w:rsidRDefault="000533DD" w:rsidP="000A5DF8">
            <w:pPr>
              <w:spacing w:after="0"/>
            </w:pPr>
          </w:p>
        </w:tc>
        <w:tc>
          <w:tcPr>
            <w:tcW w:w="7981" w:type="dxa"/>
          </w:tcPr>
          <w:p w14:paraId="094BB973" w14:textId="77777777" w:rsidR="000533DD" w:rsidRDefault="000533DD" w:rsidP="00AF2AC3">
            <w:pPr>
              <w:spacing w:after="0"/>
            </w:pPr>
          </w:p>
        </w:tc>
      </w:tr>
      <w:tr w:rsidR="000533DD" w14:paraId="1933FE51" w14:textId="77777777" w:rsidTr="00AF2AC3">
        <w:tc>
          <w:tcPr>
            <w:tcW w:w="846" w:type="dxa"/>
          </w:tcPr>
          <w:p w14:paraId="20E9E9C1" w14:textId="77777777" w:rsidR="000533DD" w:rsidRDefault="000533DD" w:rsidP="000A5DF8">
            <w:pPr>
              <w:spacing w:after="0"/>
            </w:pPr>
          </w:p>
        </w:tc>
        <w:tc>
          <w:tcPr>
            <w:tcW w:w="1134" w:type="dxa"/>
          </w:tcPr>
          <w:p w14:paraId="48B95260" w14:textId="77777777" w:rsidR="000533DD" w:rsidRDefault="000533DD" w:rsidP="000A5DF8">
            <w:pPr>
              <w:spacing w:after="0"/>
            </w:pPr>
          </w:p>
        </w:tc>
        <w:tc>
          <w:tcPr>
            <w:tcW w:w="7981" w:type="dxa"/>
          </w:tcPr>
          <w:p w14:paraId="089A0EBC" w14:textId="77777777" w:rsidR="000533DD" w:rsidRDefault="000533DD" w:rsidP="00AF2AC3">
            <w:pPr>
              <w:spacing w:after="0"/>
            </w:pPr>
          </w:p>
        </w:tc>
      </w:tr>
      <w:tr w:rsidR="00AF2AC3" w14:paraId="3B056748" w14:textId="77777777" w:rsidTr="00AF2AC3">
        <w:tc>
          <w:tcPr>
            <w:tcW w:w="846" w:type="dxa"/>
          </w:tcPr>
          <w:p w14:paraId="7AB02FDB" w14:textId="77777777" w:rsidR="00AF2AC3" w:rsidRDefault="00AF2AC3" w:rsidP="000A5DF8">
            <w:pPr>
              <w:spacing w:after="0"/>
            </w:pPr>
            <w:r>
              <w:t>1.a</w:t>
            </w:r>
          </w:p>
        </w:tc>
        <w:tc>
          <w:tcPr>
            <w:tcW w:w="1134" w:type="dxa"/>
          </w:tcPr>
          <w:p w14:paraId="5428DADF" w14:textId="77777777" w:rsidR="00AF2AC3" w:rsidRDefault="00C41689" w:rsidP="000A5DF8">
            <w:pPr>
              <w:spacing w:after="0"/>
            </w:pPr>
            <w:r>
              <w:t>Techniker</w:t>
            </w:r>
          </w:p>
        </w:tc>
        <w:tc>
          <w:tcPr>
            <w:tcW w:w="7981" w:type="dxa"/>
          </w:tcPr>
          <w:p w14:paraId="3E616FA8" w14:textId="77777777" w:rsidR="00AF2AC3" w:rsidRDefault="00C41689" w:rsidP="00AF2AC3">
            <w:pPr>
              <w:spacing w:after="0"/>
            </w:pPr>
            <w:r>
              <w:t>Möchte einen bereits gelaufenen Einsatz im System erfassen</w:t>
            </w:r>
          </w:p>
        </w:tc>
      </w:tr>
      <w:tr w:rsidR="00AF2AC3" w14:paraId="2CB1FDCF" w14:textId="77777777" w:rsidTr="00AF2AC3">
        <w:tc>
          <w:tcPr>
            <w:tcW w:w="846" w:type="dxa"/>
          </w:tcPr>
          <w:p w14:paraId="59581A88" w14:textId="77777777" w:rsidR="00AF2AC3" w:rsidRDefault="00AF2AC3" w:rsidP="000A5DF8">
            <w:pPr>
              <w:spacing w:after="0"/>
            </w:pPr>
            <w:r>
              <w:t>1.b</w:t>
            </w:r>
          </w:p>
        </w:tc>
        <w:tc>
          <w:tcPr>
            <w:tcW w:w="1134" w:type="dxa"/>
          </w:tcPr>
          <w:p w14:paraId="23FECA65" w14:textId="77777777" w:rsidR="00AF2AC3" w:rsidRDefault="00AF2AC3" w:rsidP="000A5DF8">
            <w:pPr>
              <w:spacing w:after="0"/>
            </w:pPr>
            <w:r>
              <w:t>Kunde</w:t>
            </w:r>
          </w:p>
        </w:tc>
        <w:tc>
          <w:tcPr>
            <w:tcW w:w="7981" w:type="dxa"/>
          </w:tcPr>
          <w:p w14:paraId="00A74941" w14:textId="77777777" w:rsidR="00AF2AC3" w:rsidRDefault="00AF2AC3" w:rsidP="00AF2AC3">
            <w:pPr>
              <w:spacing w:after="0"/>
            </w:pPr>
            <w:r>
              <w:t>Meldet sich nicht telefonisch, sondern ist persönlich in der Firma erschienen</w:t>
            </w:r>
          </w:p>
        </w:tc>
      </w:tr>
      <w:tr w:rsidR="00AF2AC3" w14:paraId="77EF2DC3" w14:textId="77777777" w:rsidTr="00AF2AC3">
        <w:tc>
          <w:tcPr>
            <w:tcW w:w="846" w:type="dxa"/>
          </w:tcPr>
          <w:p w14:paraId="4362B4B5" w14:textId="77777777" w:rsidR="00AF2AC3" w:rsidRDefault="00AF2AC3" w:rsidP="000A5DF8">
            <w:pPr>
              <w:spacing w:after="0"/>
            </w:pPr>
            <w:r>
              <w:t>1.c</w:t>
            </w:r>
          </w:p>
        </w:tc>
        <w:tc>
          <w:tcPr>
            <w:tcW w:w="1134" w:type="dxa"/>
          </w:tcPr>
          <w:p w14:paraId="3CBB662C" w14:textId="77777777" w:rsidR="00AF2AC3" w:rsidRDefault="00AF2AC3" w:rsidP="000A5DF8">
            <w:pPr>
              <w:spacing w:after="0"/>
            </w:pPr>
            <w:r>
              <w:t>Kunde</w:t>
            </w:r>
          </w:p>
        </w:tc>
        <w:tc>
          <w:tcPr>
            <w:tcW w:w="7981" w:type="dxa"/>
          </w:tcPr>
          <w:p w14:paraId="7C4B830B" w14:textId="77777777" w:rsidR="00AF2AC3" w:rsidRDefault="00AF2AC3" w:rsidP="00AF2AC3">
            <w:pPr>
              <w:spacing w:after="0"/>
            </w:pPr>
            <w:r>
              <w:t>Teilt sein Interesse einem Außendienstmitarbeiter mit, der dies intern weiterleitet</w:t>
            </w:r>
          </w:p>
        </w:tc>
      </w:tr>
      <w:tr w:rsidR="00AF2AC3" w14:paraId="704A366A" w14:textId="77777777" w:rsidTr="00AF2AC3">
        <w:tc>
          <w:tcPr>
            <w:tcW w:w="846" w:type="dxa"/>
          </w:tcPr>
          <w:p w14:paraId="2DBB79EB" w14:textId="77777777" w:rsidR="00AF2AC3" w:rsidRDefault="00AF2AC3" w:rsidP="000A5DF8">
            <w:pPr>
              <w:spacing w:after="0"/>
            </w:pPr>
            <w:r>
              <w:t>2.a</w:t>
            </w:r>
          </w:p>
        </w:tc>
        <w:tc>
          <w:tcPr>
            <w:tcW w:w="1134" w:type="dxa"/>
          </w:tcPr>
          <w:p w14:paraId="0C40EB64" w14:textId="77777777" w:rsidR="00AF2AC3" w:rsidRDefault="00AF2AC3" w:rsidP="000A5DF8">
            <w:pPr>
              <w:spacing w:after="0"/>
            </w:pPr>
            <w:r>
              <w:t>System</w:t>
            </w:r>
          </w:p>
        </w:tc>
        <w:tc>
          <w:tcPr>
            <w:tcW w:w="7981" w:type="dxa"/>
          </w:tcPr>
          <w:p w14:paraId="31930597" w14:textId="77777777" w:rsidR="00AF2AC3" w:rsidRDefault="009D42ED" w:rsidP="009D42ED">
            <w:pPr>
              <w:spacing w:after="0"/>
            </w:pPr>
            <w:r>
              <w:t xml:space="preserve">Der (potenzielle) Kunde existiert im System noch nicht. Die Notiz wird für den Kunden </w:t>
            </w:r>
            <w:r>
              <w:rPr>
                <w:i/>
                <w:sz w:val="24"/>
              </w:rPr>
              <w:t>10000 (CPM)</w:t>
            </w:r>
            <w:r>
              <w:rPr>
                <w:sz w:val="24"/>
              </w:rPr>
              <w:t xml:space="preserve"> e</w:t>
            </w:r>
            <w:r>
              <w:t>rfasst und dem Neukunden später ggf. zugeordnet</w:t>
            </w:r>
          </w:p>
        </w:tc>
      </w:tr>
      <w:tr w:rsidR="000533DD" w14:paraId="32CEA028" w14:textId="77777777" w:rsidTr="00AF2AC3">
        <w:tc>
          <w:tcPr>
            <w:tcW w:w="846" w:type="dxa"/>
          </w:tcPr>
          <w:p w14:paraId="6A166210" w14:textId="77777777" w:rsidR="000533DD" w:rsidRDefault="000533DD" w:rsidP="000A5DF8">
            <w:pPr>
              <w:spacing w:after="0"/>
            </w:pPr>
            <w:r>
              <w:t>3.a</w:t>
            </w:r>
          </w:p>
        </w:tc>
        <w:tc>
          <w:tcPr>
            <w:tcW w:w="1134" w:type="dxa"/>
          </w:tcPr>
          <w:p w14:paraId="77BCECD5" w14:textId="77777777" w:rsidR="000533DD" w:rsidRDefault="000533DD" w:rsidP="000A5DF8">
            <w:pPr>
              <w:spacing w:after="0"/>
            </w:pPr>
            <w:r>
              <w:t>Techniker</w:t>
            </w:r>
          </w:p>
        </w:tc>
        <w:tc>
          <w:tcPr>
            <w:tcW w:w="7981" w:type="dxa"/>
          </w:tcPr>
          <w:p w14:paraId="25D68C3C" w14:textId="77777777" w:rsidR="000533DD" w:rsidRDefault="000533DD" w:rsidP="009D42ED">
            <w:pPr>
              <w:spacing w:after="0"/>
            </w:pPr>
            <w:r>
              <w:t>Öffnet die Maschinenliste des Kunden</w:t>
            </w:r>
          </w:p>
        </w:tc>
      </w:tr>
      <w:tr w:rsidR="000533DD" w14:paraId="17E0CFD6" w14:textId="77777777" w:rsidTr="00AF2AC3">
        <w:tc>
          <w:tcPr>
            <w:tcW w:w="846" w:type="dxa"/>
          </w:tcPr>
          <w:p w14:paraId="3BE2E783" w14:textId="77777777" w:rsidR="000533DD" w:rsidRDefault="000533DD" w:rsidP="000533DD">
            <w:pPr>
              <w:spacing w:after="0"/>
            </w:pPr>
            <w:r>
              <w:t>4.a</w:t>
            </w:r>
          </w:p>
        </w:tc>
        <w:tc>
          <w:tcPr>
            <w:tcW w:w="1134" w:type="dxa"/>
          </w:tcPr>
          <w:p w14:paraId="0AD86349" w14:textId="77777777" w:rsidR="000533DD" w:rsidRDefault="000533DD" w:rsidP="000A5DF8">
            <w:pPr>
              <w:spacing w:after="0"/>
            </w:pPr>
            <w:r>
              <w:t>Techniker</w:t>
            </w:r>
          </w:p>
        </w:tc>
        <w:tc>
          <w:tcPr>
            <w:tcW w:w="7981" w:type="dxa"/>
          </w:tcPr>
          <w:p w14:paraId="2A65A111" w14:textId="77777777" w:rsidR="000533DD" w:rsidRDefault="000533DD" w:rsidP="009D42ED">
            <w:pPr>
              <w:spacing w:after="0"/>
            </w:pPr>
            <w:r>
              <w:t>Betätigt den Button zum Hinzufügen eines neuen Serviceauftrags für die Maschine</w:t>
            </w:r>
          </w:p>
        </w:tc>
      </w:tr>
      <w:tr w:rsidR="000533DD" w14:paraId="3BECE280" w14:textId="77777777" w:rsidTr="00AF2AC3">
        <w:tc>
          <w:tcPr>
            <w:tcW w:w="846" w:type="dxa"/>
          </w:tcPr>
          <w:p w14:paraId="2692033C" w14:textId="77777777" w:rsidR="000533DD" w:rsidRDefault="000533DD" w:rsidP="000A5DF8">
            <w:pPr>
              <w:spacing w:after="0"/>
            </w:pPr>
            <w:r>
              <w:t>5.a</w:t>
            </w:r>
          </w:p>
        </w:tc>
        <w:tc>
          <w:tcPr>
            <w:tcW w:w="1134" w:type="dxa"/>
          </w:tcPr>
          <w:p w14:paraId="4A92DB01" w14:textId="77777777" w:rsidR="000533DD" w:rsidRDefault="000533DD" w:rsidP="000A5DF8">
            <w:pPr>
              <w:spacing w:after="0"/>
            </w:pPr>
            <w:r>
              <w:t>System</w:t>
            </w:r>
          </w:p>
        </w:tc>
        <w:tc>
          <w:tcPr>
            <w:tcW w:w="7981" w:type="dxa"/>
          </w:tcPr>
          <w:p w14:paraId="7EE896C4" w14:textId="77777777" w:rsidR="000533DD" w:rsidRDefault="000533DD" w:rsidP="009D42ED">
            <w:pPr>
              <w:spacing w:after="0"/>
            </w:pPr>
            <w:r>
              <w:t>Öffnet den Kalender des Benutzers und übergibt den Kunden als Parameter</w:t>
            </w:r>
          </w:p>
        </w:tc>
      </w:tr>
      <w:tr w:rsidR="000533DD" w14:paraId="40CF6DE6" w14:textId="77777777" w:rsidTr="00AF2AC3">
        <w:tc>
          <w:tcPr>
            <w:tcW w:w="846" w:type="dxa"/>
          </w:tcPr>
          <w:p w14:paraId="09BA27BD" w14:textId="77777777" w:rsidR="000533DD" w:rsidRDefault="000533DD" w:rsidP="000A5DF8">
            <w:pPr>
              <w:spacing w:after="0"/>
            </w:pPr>
            <w:r>
              <w:t>5.b</w:t>
            </w:r>
          </w:p>
        </w:tc>
        <w:tc>
          <w:tcPr>
            <w:tcW w:w="1134" w:type="dxa"/>
          </w:tcPr>
          <w:p w14:paraId="45932BF7" w14:textId="77777777" w:rsidR="000533DD" w:rsidRDefault="000533DD" w:rsidP="000A5DF8">
            <w:pPr>
              <w:spacing w:after="0"/>
            </w:pPr>
            <w:r>
              <w:t>System</w:t>
            </w:r>
          </w:p>
        </w:tc>
        <w:tc>
          <w:tcPr>
            <w:tcW w:w="7981" w:type="dxa"/>
          </w:tcPr>
          <w:p w14:paraId="3A0A8650" w14:textId="77777777" w:rsidR="000533DD" w:rsidRDefault="000533DD" w:rsidP="009D42ED">
            <w:pPr>
              <w:spacing w:after="0"/>
            </w:pPr>
          </w:p>
        </w:tc>
      </w:tr>
    </w:tbl>
    <w:p w14:paraId="70B7EB4A" w14:textId="77777777" w:rsidR="000A5DF8" w:rsidRDefault="000A5DF8" w:rsidP="000A5DF8"/>
    <w:p w14:paraId="5ACA74CF" w14:textId="77777777" w:rsidR="000A5DF8" w:rsidRDefault="001406B5" w:rsidP="001406B5">
      <w:pPr>
        <w:pStyle w:val="berschrift1"/>
      </w:pPr>
      <w:bookmarkStart w:id="19" w:name="_Toc428380277"/>
      <w:r>
        <w:t xml:space="preserve">Spezielle technische </w:t>
      </w:r>
      <w:commentRangeStart w:id="20"/>
      <w:r>
        <w:t>Anforderungen</w:t>
      </w:r>
      <w:commentRangeEnd w:id="20"/>
      <w:r>
        <w:rPr>
          <w:rStyle w:val="Kommentarzeichen"/>
          <w:rFonts w:ascii="Candara" w:eastAsiaTheme="minorHAnsi" w:hAnsi="Candara" w:cstheme="minorBidi"/>
          <w:color w:val="auto"/>
        </w:rPr>
        <w:commentReference w:id="20"/>
      </w:r>
      <w:bookmarkEnd w:id="19"/>
    </w:p>
    <w:p w14:paraId="23F01E04" w14:textId="77777777" w:rsidR="001406B5" w:rsidRDefault="001406B5" w:rsidP="001406B5"/>
    <w:p w14:paraId="4DBC39BF" w14:textId="77777777" w:rsidR="001406B5" w:rsidRDefault="001406B5" w:rsidP="001406B5">
      <w:pPr>
        <w:pStyle w:val="berschrift1"/>
      </w:pPr>
      <w:bookmarkStart w:id="21" w:name="_Toc428380278"/>
      <w:r>
        <w:t xml:space="preserve">GUI </w:t>
      </w:r>
      <w:commentRangeStart w:id="22"/>
      <w:r>
        <w:t>Prototyp</w:t>
      </w:r>
      <w:commentRangeEnd w:id="22"/>
      <w:r>
        <w:rPr>
          <w:rStyle w:val="Kommentarzeichen"/>
          <w:rFonts w:ascii="Candara" w:eastAsiaTheme="minorHAnsi" w:hAnsi="Candara" w:cstheme="minorBidi"/>
          <w:color w:val="auto"/>
        </w:rPr>
        <w:commentReference w:id="22"/>
      </w:r>
      <w:bookmarkEnd w:id="21"/>
    </w:p>
    <w:p w14:paraId="49003A5D" w14:textId="77777777" w:rsidR="001406B5" w:rsidRDefault="001406B5" w:rsidP="001406B5"/>
    <w:p w14:paraId="28CBE3CB" w14:textId="77777777" w:rsidR="001406B5" w:rsidRDefault="001406B5" w:rsidP="001406B5">
      <w:pPr>
        <w:pStyle w:val="berschrift1"/>
      </w:pPr>
      <w:bookmarkStart w:id="23" w:name="_Toc428380279"/>
      <w:commentRangeStart w:id="24"/>
      <w:r>
        <w:t>Bemerkungen</w:t>
      </w:r>
      <w:commentRangeEnd w:id="24"/>
      <w:r>
        <w:rPr>
          <w:rStyle w:val="Kommentarzeichen"/>
          <w:rFonts w:ascii="Candara" w:eastAsiaTheme="minorHAnsi" w:hAnsi="Candara" w:cstheme="minorBidi"/>
          <w:color w:val="auto"/>
        </w:rPr>
        <w:commentReference w:id="24"/>
      </w:r>
      <w:bookmarkEnd w:id="23"/>
    </w:p>
    <w:p w14:paraId="30EEACB4" w14:textId="77777777" w:rsidR="001406B5" w:rsidRDefault="001406B5" w:rsidP="001406B5"/>
    <w:p w14:paraId="4F643395" w14:textId="77777777" w:rsidR="001406B5" w:rsidRDefault="001406B5" w:rsidP="001406B5">
      <w:pPr>
        <w:pStyle w:val="berschrift1"/>
      </w:pPr>
      <w:bookmarkStart w:id="25" w:name="_Toc428380280"/>
      <w:r>
        <w:t xml:space="preserve">Mengen und </w:t>
      </w:r>
      <w:commentRangeStart w:id="26"/>
      <w:r>
        <w:t>Häufigkeiten</w:t>
      </w:r>
      <w:commentRangeEnd w:id="26"/>
      <w:r>
        <w:rPr>
          <w:rStyle w:val="Kommentarzeichen"/>
          <w:rFonts w:ascii="Candara" w:eastAsiaTheme="minorHAnsi" w:hAnsi="Candara" w:cstheme="minorBidi"/>
          <w:color w:val="auto"/>
        </w:rPr>
        <w:commentReference w:id="26"/>
      </w:r>
      <w:bookmarkEnd w:id="25"/>
    </w:p>
    <w:p w14:paraId="521BABD3" w14:textId="77777777" w:rsidR="001406B5" w:rsidRDefault="001406B5" w:rsidP="001406B5"/>
    <w:p w14:paraId="0A9BAF8C" w14:textId="77777777" w:rsidR="001406B5" w:rsidRDefault="001406B5" w:rsidP="001406B5">
      <w:pPr>
        <w:pStyle w:val="berschrift1"/>
      </w:pPr>
      <w:bookmarkStart w:id="27" w:name="_Toc428380281"/>
      <w:r>
        <w:t xml:space="preserve">Datenspeicherung (im Verlauf oder nach Ende des Use </w:t>
      </w:r>
      <w:commentRangeStart w:id="28"/>
      <w:r>
        <w:t>Cases</w:t>
      </w:r>
      <w:commentRangeEnd w:id="28"/>
      <w:r>
        <w:rPr>
          <w:rStyle w:val="Kommentarzeichen"/>
          <w:rFonts w:ascii="Candara" w:eastAsiaTheme="minorHAnsi" w:hAnsi="Candara" w:cstheme="minorBidi"/>
          <w:color w:val="auto"/>
        </w:rPr>
        <w:commentReference w:id="28"/>
      </w:r>
      <w:r>
        <w:t>)</w:t>
      </w:r>
      <w:bookmarkEnd w:id="27"/>
    </w:p>
    <w:p w14:paraId="11AA44EF" w14:textId="77777777" w:rsidR="001406B5" w:rsidRDefault="001406B5" w:rsidP="001406B5"/>
    <w:p w14:paraId="4C234BB5" w14:textId="77777777" w:rsidR="001406B5" w:rsidRDefault="001406B5" w:rsidP="001406B5">
      <w:pPr>
        <w:pStyle w:val="berschrift1"/>
      </w:pPr>
      <w:bookmarkStart w:id="29" w:name="_Toc428380282"/>
      <w:commentRangeStart w:id="30"/>
      <w:r>
        <w:t>Priorität</w:t>
      </w:r>
      <w:commentRangeEnd w:id="30"/>
      <w:r>
        <w:rPr>
          <w:rStyle w:val="Kommentarzeichen"/>
          <w:rFonts w:ascii="Candara" w:eastAsiaTheme="minorHAnsi" w:hAnsi="Candara" w:cstheme="minorBidi"/>
          <w:color w:val="auto"/>
        </w:rPr>
        <w:commentReference w:id="30"/>
      </w:r>
      <w:bookmarkEnd w:id="29"/>
    </w:p>
    <w:p w14:paraId="011C3227" w14:textId="77777777" w:rsidR="001406B5" w:rsidRDefault="001406B5" w:rsidP="001406B5"/>
    <w:p w14:paraId="31BCBC04" w14:textId="77777777" w:rsidR="001406B5" w:rsidRDefault="001406B5" w:rsidP="001406B5">
      <w:pPr>
        <w:pStyle w:val="berschrift1"/>
      </w:pPr>
      <w:bookmarkStart w:id="31" w:name="_Toc428380283"/>
      <w:r>
        <w:t xml:space="preserve">Offene Punkte und </w:t>
      </w:r>
      <w:commentRangeStart w:id="32"/>
      <w:r>
        <w:t>Fragen</w:t>
      </w:r>
      <w:commentRangeEnd w:id="32"/>
      <w:r>
        <w:rPr>
          <w:rStyle w:val="Kommentarzeichen"/>
          <w:rFonts w:ascii="Candara" w:eastAsiaTheme="minorHAnsi" w:hAnsi="Candara" w:cstheme="minorBidi"/>
          <w:color w:val="auto"/>
        </w:rPr>
        <w:commentReference w:id="32"/>
      </w:r>
      <w:bookmarkEnd w:id="31"/>
    </w:p>
    <w:p w14:paraId="3085A19F" w14:textId="77777777" w:rsidR="001406B5" w:rsidRDefault="001406B5" w:rsidP="001406B5"/>
    <w:p w14:paraId="119630A3" w14:textId="77777777" w:rsidR="001406B5" w:rsidRPr="001406B5" w:rsidRDefault="001406B5" w:rsidP="001406B5"/>
    <w:sectPr w:rsidR="001406B5" w:rsidRPr="001406B5" w:rsidSect="00B6628A">
      <w:headerReference w:type="default" r:id="rId10"/>
      <w:pgSz w:w="12240" w:h="15840"/>
      <w:pgMar w:top="1701" w:right="851" w:bottom="851" w:left="1418" w:header="567" w:footer="5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xel Ullrich" w:date="2015-08-26T17:54:00Z" w:initials="AU">
    <w:p w14:paraId="5B6881FB" w14:textId="77777777" w:rsidR="003F4730" w:rsidRDefault="003F4730">
      <w:pPr>
        <w:pStyle w:val="Kommentartext"/>
      </w:pPr>
      <w:r>
        <w:rPr>
          <w:rStyle w:val="Kommentarzeichen"/>
        </w:rPr>
        <w:annotationRef/>
      </w:r>
      <w:r>
        <w:t>Kurzbeschreibung des Use Case. Was soll mit ihm erreicht werden?</w:t>
      </w:r>
    </w:p>
  </w:comment>
  <w:comment w:id="7" w:author="Axel Ullrich" w:date="2015-08-26T17:55:00Z" w:initials="AU">
    <w:p w14:paraId="534F639B" w14:textId="77777777" w:rsidR="003F4730" w:rsidRDefault="003F4730">
      <w:pPr>
        <w:pStyle w:val="Kommentartext"/>
      </w:pPr>
      <w:r>
        <w:rPr>
          <w:rStyle w:val="Kommentarzeichen"/>
        </w:rPr>
        <w:annotationRef/>
      </w:r>
      <w:r>
        <w:t xml:space="preserve">Welche Akteure sind von dem Use Case betroffen? </w:t>
      </w:r>
    </w:p>
  </w:comment>
  <w:comment w:id="9" w:author="Axel Ullrich" w:date="2015-08-26T17:56:00Z" w:initials="AU">
    <w:p w14:paraId="27AD20F4" w14:textId="77777777" w:rsidR="003F4730" w:rsidRDefault="003F4730">
      <w:pPr>
        <w:pStyle w:val="Kommentartext"/>
      </w:pPr>
      <w:r>
        <w:rPr>
          <w:rStyle w:val="Kommentarzeichen"/>
        </w:rPr>
        <w:annotationRef/>
      </w:r>
      <w:r>
        <w:t>Durch wen und auf welche Weise wird der Use Case ausgelöst?</w:t>
      </w:r>
    </w:p>
  </w:comment>
  <w:comment w:id="11" w:author="Axel Ullrich" w:date="2015-08-26T17:57:00Z" w:initials="AU">
    <w:p w14:paraId="37D5FCD8" w14:textId="77777777" w:rsidR="000A5DF8" w:rsidRDefault="003F4730" w:rsidP="000A5DF8">
      <w:pPr>
        <w:pStyle w:val="Kommentartext"/>
      </w:pPr>
      <w:r>
        <w:rPr>
          <w:rStyle w:val="Kommentarzeichen"/>
        </w:rPr>
        <w:annotationRef/>
      </w:r>
      <w:r w:rsidR="000A5DF8">
        <w:t>Was muss vor dem Eintritt des Use Cases gewährleistet sein?</w:t>
      </w:r>
    </w:p>
    <w:p w14:paraId="2751B9E5" w14:textId="77777777" w:rsidR="003F4730" w:rsidRDefault="000A5DF8">
      <w:pPr>
        <w:pStyle w:val="Kommentartext"/>
      </w:pPr>
      <w:r>
        <w:t>Z.B.: Um ein Angebot erstellen zu können, muss der Kunde im System bereits erfasst sein.</w:t>
      </w:r>
    </w:p>
  </w:comment>
  <w:comment w:id="13" w:author="Axel Ullrich" w:date="2015-08-26T18:01:00Z" w:initials="AU">
    <w:p w14:paraId="05554E5A" w14:textId="77777777" w:rsidR="000A5DF8" w:rsidRDefault="000A5DF8" w:rsidP="000A5DF8">
      <w:pPr>
        <w:pStyle w:val="Kommentartext"/>
      </w:pPr>
      <w:r>
        <w:rPr>
          <w:rStyle w:val="Kommentarzeichen"/>
        </w:rPr>
        <w:annotationRef/>
      </w:r>
      <w:r>
        <w:t>Ergebnisse und Nachbedingungen.</w:t>
      </w:r>
    </w:p>
    <w:p w14:paraId="34AB831A" w14:textId="77777777" w:rsidR="000A5DF8" w:rsidRDefault="000A5DF8" w:rsidP="000A5DF8">
      <w:pPr>
        <w:pStyle w:val="Kommentartext"/>
      </w:pPr>
      <w:r>
        <w:t>Welche erwarteten und messbaren Ergebnisse hat der Use Case und welche nachgeordneten Bedingungen gibt es?</w:t>
      </w:r>
    </w:p>
    <w:p w14:paraId="32D13CF6" w14:textId="77777777" w:rsidR="000A5DF8" w:rsidRDefault="000A5DF8">
      <w:pPr>
        <w:pStyle w:val="Kommentartext"/>
      </w:pPr>
      <w:r>
        <w:t>Z.B.: Der interessierte Kunde erwartet im Anschluss an seine Anfrage ein schriftliches Angebot.</w:t>
      </w:r>
    </w:p>
  </w:comment>
  <w:comment w:id="15" w:author="Axel Ullrich" w:date="2015-08-26T18:03:00Z" w:initials="AU">
    <w:p w14:paraId="201C6BE8" w14:textId="77777777" w:rsidR="000A5DF8" w:rsidRDefault="000A5DF8">
      <w:pPr>
        <w:pStyle w:val="Kommentartext"/>
      </w:pPr>
      <w:r>
        <w:rPr>
          <w:rStyle w:val="Kommentarzeichen"/>
        </w:rPr>
        <w:annotationRef/>
      </w:r>
      <w:r>
        <w:t>Gibt es andere Use Cases, die dieser Use Case benutzt?</w:t>
      </w:r>
    </w:p>
  </w:comment>
  <w:comment w:id="17" w:author="Axel Ullrich" w:date="2015-08-26T18:04:00Z" w:initials="AU">
    <w:p w14:paraId="7D646225" w14:textId="77777777" w:rsidR="000A5DF8" w:rsidRDefault="000A5DF8">
      <w:pPr>
        <w:pStyle w:val="Kommentartext"/>
      </w:pPr>
      <w:r>
        <w:rPr>
          <w:rStyle w:val="Kommentarzeichen"/>
        </w:rPr>
        <w:annotationRef/>
      </w:r>
      <w:r>
        <w:t>Hier findet sich der gesamte Ablauf des Use Cases inklusive aller möglichen Ausnahmen und Varianten des Verlaufs. Der Ablauf wird in Schritte unterteilt, dabei wird fortlaufend nummeriert.</w:t>
      </w:r>
    </w:p>
  </w:comment>
  <w:comment w:id="20" w:author="Axel Ullrich" w:date="2015-08-26T18:53:00Z" w:initials="AU">
    <w:p w14:paraId="0F160E7F" w14:textId="77777777" w:rsidR="001406B5" w:rsidRDefault="001406B5">
      <w:pPr>
        <w:pStyle w:val="Kommentartext"/>
      </w:pPr>
      <w:r>
        <w:rPr>
          <w:rStyle w:val="Kommentarzeichen"/>
        </w:rPr>
        <w:annotationRef/>
      </w:r>
      <w:r>
        <w:t>Gibt es technische oder nicht funktionale Anforderungen (Performance, Formate)?</w:t>
      </w:r>
    </w:p>
  </w:comment>
  <w:comment w:id="22" w:author="Axel Ullrich" w:date="2015-08-26T18:54:00Z" w:initials="AU">
    <w:p w14:paraId="5C36C4B9" w14:textId="77777777" w:rsidR="001406B5" w:rsidRDefault="001406B5">
      <w:pPr>
        <w:pStyle w:val="Kommentartext"/>
      </w:pPr>
      <w:r>
        <w:rPr>
          <w:rStyle w:val="Kommentarzeichen"/>
        </w:rPr>
        <w:annotationRef/>
      </w:r>
      <w:r>
        <w:t>Gibt es konkrete Ideen zur grafischen Benutzerschnittstelle?</w:t>
      </w:r>
    </w:p>
    <w:p w14:paraId="3C25DBF4" w14:textId="77777777" w:rsidR="001406B5" w:rsidRDefault="001406B5">
      <w:pPr>
        <w:pStyle w:val="Kommentartext"/>
      </w:pPr>
      <w:r>
        <w:t>GUI Prototypen, die funktionale Definitionen (Eingabefelder, Mussfelder, Regeln zur Validierung etc.) enthalten, sind integraler Bestandteil eines Use Case und müssen mit ihm versioniert werden!</w:t>
      </w:r>
    </w:p>
  </w:comment>
  <w:comment w:id="24" w:author="Axel Ullrich" w:date="2015-08-26T18:56:00Z" w:initials="AU">
    <w:p w14:paraId="1373E4F4" w14:textId="77777777" w:rsidR="001406B5" w:rsidRDefault="001406B5">
      <w:pPr>
        <w:pStyle w:val="Kommentartext"/>
      </w:pPr>
      <w:r>
        <w:rPr>
          <w:rStyle w:val="Kommentarzeichen"/>
        </w:rPr>
        <w:annotationRef/>
      </w:r>
      <w:r>
        <w:t>Gibt es zu den Abschnitten oben ergänzende Anmerkungen oder zusätzliche Aspekte?</w:t>
      </w:r>
    </w:p>
  </w:comment>
  <w:comment w:id="26" w:author="Axel Ullrich" w:date="2015-08-26T18:58:00Z" w:initials="AU">
    <w:p w14:paraId="602318CA" w14:textId="77777777" w:rsidR="001406B5" w:rsidRDefault="001406B5">
      <w:pPr>
        <w:pStyle w:val="Kommentartext"/>
      </w:pPr>
      <w:r>
        <w:rPr>
          <w:rStyle w:val="Kommentarzeichen"/>
        </w:rPr>
        <w:annotationRef/>
      </w:r>
      <w:r>
        <w:t>Wie häufig tritt der beschriebene Use Case ein?</w:t>
      </w:r>
    </w:p>
  </w:comment>
  <w:comment w:id="28" w:author="Axel Ullrich" w:date="2015-08-26T18:58:00Z" w:initials="AU">
    <w:p w14:paraId="3D7AE768" w14:textId="77777777" w:rsidR="001406B5" w:rsidRDefault="001406B5">
      <w:pPr>
        <w:pStyle w:val="Kommentartext"/>
      </w:pPr>
      <w:r>
        <w:rPr>
          <w:rStyle w:val="Kommentarzeichen"/>
        </w:rPr>
        <w:annotationRef/>
      </w:r>
      <w:r>
        <w:t>Werden aufgrund dieses Use Cases Daten gespeichert? Welche und wie viele?</w:t>
      </w:r>
    </w:p>
  </w:comment>
  <w:comment w:id="30" w:author="Axel Ullrich" w:date="2015-08-26T18:59:00Z" w:initials="AU">
    <w:p w14:paraId="2F0C5B72" w14:textId="77777777" w:rsidR="001406B5" w:rsidRDefault="001406B5">
      <w:pPr>
        <w:pStyle w:val="Kommentartext"/>
      </w:pPr>
      <w:r>
        <w:rPr>
          <w:rStyle w:val="Kommentarzeichen"/>
        </w:rPr>
        <w:annotationRef/>
      </w:r>
      <w:r>
        <w:t>Welche Priorität hat die Implementierung?</w:t>
      </w:r>
    </w:p>
  </w:comment>
  <w:comment w:id="32" w:author="Axel Ullrich" w:date="2015-08-26T18:59:00Z" w:initials="AU">
    <w:p w14:paraId="081CF604" w14:textId="77777777" w:rsidR="001406B5" w:rsidRDefault="001406B5">
      <w:pPr>
        <w:pStyle w:val="Kommentartext"/>
      </w:pPr>
      <w:r>
        <w:rPr>
          <w:rStyle w:val="Kommentarzeichen"/>
        </w:rPr>
        <w:annotationRef/>
      </w:r>
      <w:r>
        <w:t>Welche Fragen und offenen Punkte gibt es im Zusammenhang mit diesem Use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6881FB" w15:done="0"/>
  <w15:commentEx w15:paraId="534F639B" w15:done="0"/>
  <w15:commentEx w15:paraId="27AD20F4" w15:done="0"/>
  <w15:commentEx w15:paraId="2751B9E5" w15:done="0"/>
  <w15:commentEx w15:paraId="32D13CF6" w15:done="0"/>
  <w15:commentEx w15:paraId="201C6BE8" w15:done="0"/>
  <w15:commentEx w15:paraId="7D646225" w15:done="0"/>
  <w15:commentEx w15:paraId="0F160E7F" w15:done="0"/>
  <w15:commentEx w15:paraId="3C25DBF4" w15:done="0"/>
  <w15:commentEx w15:paraId="1373E4F4" w15:done="0"/>
  <w15:commentEx w15:paraId="602318CA" w15:done="0"/>
  <w15:commentEx w15:paraId="3D7AE768" w15:done="0"/>
  <w15:commentEx w15:paraId="2F0C5B72" w15:done="0"/>
  <w15:commentEx w15:paraId="081CF6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A778E" w14:textId="77777777" w:rsidR="00E73D39" w:rsidRDefault="00E73D39" w:rsidP="000F69F5">
      <w:pPr>
        <w:spacing w:after="0" w:line="240" w:lineRule="auto"/>
      </w:pPr>
      <w:r>
        <w:separator/>
      </w:r>
    </w:p>
  </w:endnote>
  <w:endnote w:type="continuationSeparator" w:id="0">
    <w:p w14:paraId="19DAE0FB" w14:textId="77777777" w:rsidR="00E73D39" w:rsidRDefault="00E73D39" w:rsidP="000F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41FF1" w14:textId="77777777" w:rsidR="00E73D39" w:rsidRDefault="00E73D39" w:rsidP="000F69F5">
      <w:pPr>
        <w:spacing w:after="0" w:line="240" w:lineRule="auto"/>
      </w:pPr>
      <w:r>
        <w:separator/>
      </w:r>
    </w:p>
  </w:footnote>
  <w:footnote w:type="continuationSeparator" w:id="0">
    <w:p w14:paraId="1E1E67E0" w14:textId="77777777" w:rsidR="00E73D39" w:rsidRDefault="00E73D39" w:rsidP="000F6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707D2" w14:textId="77777777" w:rsidR="000F69F5" w:rsidRDefault="00E73D39">
    <w:pPr>
      <w:pStyle w:val="Kopfzeile"/>
    </w:pPr>
    <w:sdt>
      <w:sdtPr>
        <w:alias w:val="Titel"/>
        <w:tag w:val=""/>
        <w:id w:val="-41519091"/>
        <w:placeholder>
          <w:docPart w:val="A5709491CE774D22BE75B96052F8CB39"/>
        </w:placeholder>
        <w:dataBinding w:prefixMappings="xmlns:ns0='http://purl.org/dc/elements/1.1/' xmlns:ns1='http://schemas.openxmlformats.org/package/2006/metadata/core-properties' " w:xpath="/ns1:coreProperties[1]/ns0:title[1]" w:storeItemID="{6C3C8BC8-F283-45AE-878A-BAB7291924A1}"/>
        <w:text/>
      </w:sdtPr>
      <w:sdtEndPr/>
      <w:sdtContent>
        <w:r w:rsidR="00CA4486">
          <w:t>UC-010: Neuer Servicetermin</w:t>
        </w:r>
      </w:sdtContent>
    </w:sdt>
    <w:r w:rsidR="000F69F5">
      <w:rPr>
        <w:noProof/>
        <w:lang w:eastAsia="de-DE"/>
      </w:rPr>
      <w:drawing>
        <wp:anchor distT="0" distB="0" distL="114300" distR="114300" simplePos="0" relativeHeight="251658240" behindDoc="0" locked="0" layoutInCell="1" allowOverlap="1" wp14:anchorId="69B22385" wp14:editId="72099A20">
          <wp:simplePos x="0" y="0"/>
          <wp:positionH relativeFrom="column">
            <wp:posOffset>5548630</wp:posOffset>
          </wp:positionH>
          <wp:positionV relativeFrom="paragraph">
            <wp:posOffset>-249555</wp:posOffset>
          </wp:positionV>
          <wp:extent cx="1123200" cy="514800"/>
          <wp:effectExtent l="0" t="0" r="1270" b="0"/>
          <wp:wrapThrough wrapText="bothSides">
            <wp:wrapPolygon edited="0">
              <wp:start x="1100" y="0"/>
              <wp:lineTo x="0" y="5600"/>
              <wp:lineTo x="0" y="16800"/>
              <wp:lineTo x="5131" y="20800"/>
              <wp:lineTo x="20525" y="20800"/>
              <wp:lineTo x="21258" y="4800"/>
              <wp:lineTo x="21258" y="0"/>
              <wp:lineTo x="110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m_64.png"/>
                  <pic:cNvPicPr/>
                </pic:nvPicPr>
                <pic:blipFill>
                  <a:blip r:embed="rId1">
                    <a:extLst>
                      <a:ext uri="{28A0092B-C50C-407E-A947-70E740481C1C}">
                        <a14:useLocalDpi xmlns:a14="http://schemas.microsoft.com/office/drawing/2010/main" val="0"/>
                      </a:ext>
                    </a:extLst>
                  </a:blip>
                  <a:stretch>
                    <a:fillRect/>
                  </a:stretch>
                </pic:blipFill>
                <pic:spPr>
                  <a:xfrm>
                    <a:off x="0" y="0"/>
                    <a:ext cx="1123200" cy="5148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70625"/>
    <w:multiLevelType w:val="hybridMultilevel"/>
    <w:tmpl w:val="73ECB0FC"/>
    <w:lvl w:ilvl="0" w:tplc="0BA4CFDA">
      <w:numFmt w:val="bullet"/>
      <w:lvlText w:val="-"/>
      <w:lvlJc w:val="left"/>
      <w:pPr>
        <w:ind w:left="720" w:hanging="360"/>
      </w:pPr>
      <w:rPr>
        <w:rFonts w:ascii="Candara" w:eastAsiaTheme="minorHAnsi" w:hAnsi="Candar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xel Ullrich">
    <w15:presenceInfo w15:providerId="Windows Live" w15:userId="e5628c4ec0f4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86"/>
    <w:rsid w:val="000533DD"/>
    <w:rsid w:val="000A5DF8"/>
    <w:rsid w:val="000E6C98"/>
    <w:rsid w:val="000F69F5"/>
    <w:rsid w:val="001406B5"/>
    <w:rsid w:val="00191619"/>
    <w:rsid w:val="001D77CB"/>
    <w:rsid w:val="0025704E"/>
    <w:rsid w:val="00264EBA"/>
    <w:rsid w:val="002B5B5A"/>
    <w:rsid w:val="003F4730"/>
    <w:rsid w:val="004342F6"/>
    <w:rsid w:val="004E4AEC"/>
    <w:rsid w:val="00580B50"/>
    <w:rsid w:val="005B1CD6"/>
    <w:rsid w:val="00626339"/>
    <w:rsid w:val="00632204"/>
    <w:rsid w:val="00844E14"/>
    <w:rsid w:val="00895D9F"/>
    <w:rsid w:val="008A6690"/>
    <w:rsid w:val="009D42ED"/>
    <w:rsid w:val="009F5309"/>
    <w:rsid w:val="00A03B19"/>
    <w:rsid w:val="00AE7CF3"/>
    <w:rsid w:val="00AF2AC3"/>
    <w:rsid w:val="00B6628A"/>
    <w:rsid w:val="00C41689"/>
    <w:rsid w:val="00CA4486"/>
    <w:rsid w:val="00E660E2"/>
    <w:rsid w:val="00E708D8"/>
    <w:rsid w:val="00E73D39"/>
    <w:rsid w:val="00ED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50"/>
  <w15:chartTrackingRefBased/>
  <w15:docId w15:val="{AD5194E6-6DA5-450A-A6B7-F166EBF5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1619"/>
    <w:pPr>
      <w:spacing w:after="120"/>
    </w:pPr>
    <w:rPr>
      <w:rFonts w:ascii="Candara" w:hAnsi="Candara"/>
      <w:lang w:val="de-DE"/>
    </w:rPr>
  </w:style>
  <w:style w:type="paragraph" w:styleId="berschrift1">
    <w:name w:val="heading 1"/>
    <w:basedOn w:val="Standard"/>
    <w:next w:val="Standard"/>
    <w:link w:val="berschrift1Zchn"/>
    <w:uiPriority w:val="9"/>
    <w:qFormat/>
    <w:rsid w:val="001D77CB"/>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EEAF6" w:themeFill="accent1" w:themeFillTint="33"/>
      <w:spacing w:before="480"/>
      <w:outlineLvl w:val="0"/>
    </w:pPr>
    <w:rPr>
      <w:rFonts w:asciiTheme="majorHAnsi" w:eastAsiaTheme="majorEastAsia" w:hAnsiTheme="majorHAnsi" w:cstheme="majorBidi"/>
      <w:color w:val="3B3838" w:themeColor="background2" w:themeShade="40"/>
      <w:sz w:val="32"/>
      <w:szCs w:val="32"/>
    </w:rPr>
  </w:style>
  <w:style w:type="paragraph" w:styleId="berschrift2">
    <w:name w:val="heading 2"/>
    <w:basedOn w:val="Standard"/>
    <w:next w:val="Standard"/>
    <w:link w:val="berschrift2Zchn"/>
    <w:uiPriority w:val="9"/>
    <w:unhideWhenUsed/>
    <w:qFormat/>
    <w:rsid w:val="00140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D69BD"/>
    <w:pPr>
      <w:pBdr>
        <w:bottom w:val="single" w:sz="4" w:space="1" w:color="auto"/>
      </w:pBdr>
      <w:spacing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ED69BD"/>
    <w:rPr>
      <w:rFonts w:asciiTheme="majorHAnsi" w:eastAsiaTheme="majorEastAsia" w:hAnsiTheme="majorHAnsi" w:cstheme="majorBidi"/>
      <w:spacing w:val="-10"/>
      <w:kern w:val="28"/>
      <w:sz w:val="48"/>
      <w:szCs w:val="56"/>
    </w:rPr>
  </w:style>
  <w:style w:type="paragraph" w:styleId="Untertitel">
    <w:name w:val="Subtitle"/>
    <w:basedOn w:val="Standard"/>
    <w:next w:val="Standard"/>
    <w:link w:val="UntertitelZchn"/>
    <w:uiPriority w:val="11"/>
    <w:qFormat/>
    <w:rsid w:val="00632204"/>
    <w:pPr>
      <w:numPr>
        <w:ilvl w:val="1"/>
      </w:numPr>
      <w:spacing w:before="60" w:after="720"/>
    </w:pPr>
    <w:rPr>
      <w:rFonts w:eastAsiaTheme="minorEastAsia"/>
      <w:color w:val="5A5A5A" w:themeColor="text1" w:themeTint="A5"/>
    </w:rPr>
  </w:style>
  <w:style w:type="character" w:customStyle="1" w:styleId="UntertitelZchn">
    <w:name w:val="Untertitel Zchn"/>
    <w:basedOn w:val="Absatz-Standardschriftart"/>
    <w:link w:val="Untertitel"/>
    <w:uiPriority w:val="11"/>
    <w:rsid w:val="00632204"/>
    <w:rPr>
      <w:rFonts w:eastAsiaTheme="minorEastAsia"/>
      <w:color w:val="5A5A5A" w:themeColor="text1" w:themeTint="A5"/>
      <w:lang w:val="de-DE"/>
    </w:rPr>
  </w:style>
  <w:style w:type="character" w:customStyle="1" w:styleId="berschrift1Zchn">
    <w:name w:val="Überschrift 1 Zchn"/>
    <w:basedOn w:val="Absatz-Standardschriftart"/>
    <w:link w:val="berschrift1"/>
    <w:uiPriority w:val="9"/>
    <w:rsid w:val="001D77CB"/>
    <w:rPr>
      <w:rFonts w:asciiTheme="majorHAnsi" w:eastAsiaTheme="majorEastAsia" w:hAnsiTheme="majorHAnsi" w:cstheme="majorBidi"/>
      <w:color w:val="3B3838" w:themeColor="background2" w:themeShade="40"/>
      <w:sz w:val="32"/>
      <w:szCs w:val="32"/>
      <w:shd w:val="clear" w:color="auto" w:fill="DEEAF6" w:themeFill="accent1" w:themeFillTint="33"/>
      <w:lang w:val="de-DE"/>
    </w:rPr>
  </w:style>
  <w:style w:type="paragraph" w:customStyle="1" w:styleId="Bild">
    <w:name w:val="Bild"/>
    <w:basedOn w:val="Standard"/>
    <w:link w:val="BildZchn"/>
    <w:qFormat/>
    <w:rsid w:val="00AE7CF3"/>
    <w:pPr>
      <w:spacing w:before="120" w:after="0"/>
    </w:pPr>
    <w:rPr>
      <w:noProof/>
      <w:lang w:eastAsia="de-DE"/>
    </w:rPr>
  </w:style>
  <w:style w:type="character" w:customStyle="1" w:styleId="BildZchn">
    <w:name w:val="Bild Zchn"/>
    <w:basedOn w:val="Absatz-Standardschriftart"/>
    <w:link w:val="Bild"/>
    <w:rsid w:val="00AE7CF3"/>
    <w:rPr>
      <w:noProof/>
      <w:lang w:val="de-DE" w:eastAsia="de-DE"/>
    </w:rPr>
  </w:style>
  <w:style w:type="paragraph" w:styleId="Kopfzeile">
    <w:name w:val="header"/>
    <w:basedOn w:val="Standard"/>
    <w:link w:val="KopfzeileZchn"/>
    <w:uiPriority w:val="99"/>
    <w:unhideWhenUsed/>
    <w:rsid w:val="000F69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9F5"/>
    <w:rPr>
      <w:rFonts w:ascii="Candara" w:hAnsi="Candara"/>
      <w:lang w:val="de-DE"/>
    </w:rPr>
  </w:style>
  <w:style w:type="paragraph" w:styleId="Fuzeile">
    <w:name w:val="footer"/>
    <w:basedOn w:val="Standard"/>
    <w:link w:val="FuzeileZchn"/>
    <w:uiPriority w:val="99"/>
    <w:unhideWhenUsed/>
    <w:rsid w:val="000F69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9F5"/>
    <w:rPr>
      <w:rFonts w:ascii="Candara" w:hAnsi="Candara"/>
      <w:lang w:val="de-DE"/>
    </w:rPr>
  </w:style>
  <w:style w:type="table" w:styleId="Tabellenraster">
    <w:name w:val="Table Grid"/>
    <w:basedOn w:val="NormaleTabelle"/>
    <w:uiPriority w:val="39"/>
    <w:rsid w:val="000F6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F4730"/>
    <w:rPr>
      <w:sz w:val="16"/>
      <w:szCs w:val="16"/>
    </w:rPr>
  </w:style>
  <w:style w:type="paragraph" w:styleId="Kommentartext">
    <w:name w:val="annotation text"/>
    <w:basedOn w:val="Standard"/>
    <w:link w:val="KommentartextZchn"/>
    <w:uiPriority w:val="99"/>
    <w:unhideWhenUsed/>
    <w:rsid w:val="003F4730"/>
    <w:pPr>
      <w:spacing w:line="240" w:lineRule="auto"/>
    </w:pPr>
    <w:rPr>
      <w:sz w:val="20"/>
      <w:szCs w:val="20"/>
    </w:rPr>
  </w:style>
  <w:style w:type="character" w:customStyle="1" w:styleId="KommentartextZchn">
    <w:name w:val="Kommentartext Zchn"/>
    <w:basedOn w:val="Absatz-Standardschriftart"/>
    <w:link w:val="Kommentartext"/>
    <w:uiPriority w:val="99"/>
    <w:rsid w:val="003F4730"/>
    <w:rPr>
      <w:rFonts w:ascii="Candara" w:hAnsi="Candara"/>
      <w:sz w:val="20"/>
      <w:szCs w:val="20"/>
      <w:lang w:val="de-DE"/>
    </w:rPr>
  </w:style>
  <w:style w:type="paragraph" w:styleId="Kommentarthema">
    <w:name w:val="annotation subject"/>
    <w:basedOn w:val="Kommentartext"/>
    <w:next w:val="Kommentartext"/>
    <w:link w:val="KommentarthemaZchn"/>
    <w:uiPriority w:val="99"/>
    <w:semiHidden/>
    <w:unhideWhenUsed/>
    <w:rsid w:val="003F4730"/>
    <w:rPr>
      <w:b/>
      <w:bCs/>
    </w:rPr>
  </w:style>
  <w:style w:type="character" w:customStyle="1" w:styleId="KommentarthemaZchn">
    <w:name w:val="Kommentarthema Zchn"/>
    <w:basedOn w:val="KommentartextZchn"/>
    <w:link w:val="Kommentarthema"/>
    <w:uiPriority w:val="99"/>
    <w:semiHidden/>
    <w:rsid w:val="003F4730"/>
    <w:rPr>
      <w:rFonts w:ascii="Candara" w:hAnsi="Candara"/>
      <w:b/>
      <w:bCs/>
      <w:sz w:val="20"/>
      <w:szCs w:val="20"/>
      <w:lang w:val="de-DE"/>
    </w:rPr>
  </w:style>
  <w:style w:type="paragraph" w:styleId="Sprechblasentext">
    <w:name w:val="Balloon Text"/>
    <w:basedOn w:val="Standard"/>
    <w:link w:val="SprechblasentextZchn"/>
    <w:uiPriority w:val="99"/>
    <w:semiHidden/>
    <w:unhideWhenUsed/>
    <w:rsid w:val="003F47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4730"/>
    <w:rPr>
      <w:rFonts w:ascii="Segoe UI" w:hAnsi="Segoe UI" w:cs="Segoe UI"/>
      <w:sz w:val="18"/>
      <w:szCs w:val="18"/>
      <w:lang w:val="de-DE"/>
    </w:rPr>
  </w:style>
  <w:style w:type="character" w:customStyle="1" w:styleId="berschrift2Zchn">
    <w:name w:val="Überschrift 2 Zchn"/>
    <w:basedOn w:val="Absatz-Standardschriftart"/>
    <w:link w:val="berschrift2"/>
    <w:uiPriority w:val="9"/>
    <w:rsid w:val="001406B5"/>
    <w:rPr>
      <w:rFonts w:asciiTheme="majorHAnsi" w:eastAsiaTheme="majorEastAsia" w:hAnsiTheme="majorHAnsi" w:cstheme="majorBidi"/>
      <w:color w:val="2E74B5" w:themeColor="accent1" w:themeShade="BF"/>
      <w:sz w:val="26"/>
      <w:szCs w:val="26"/>
      <w:lang w:val="de-DE"/>
    </w:rPr>
  </w:style>
  <w:style w:type="character" w:styleId="Platzhaltertext">
    <w:name w:val="Placeholder Text"/>
    <w:basedOn w:val="Absatz-Standardschriftart"/>
    <w:uiPriority w:val="99"/>
    <w:semiHidden/>
    <w:rsid w:val="00895D9F"/>
    <w:rPr>
      <w:color w:val="808080"/>
    </w:rPr>
  </w:style>
  <w:style w:type="paragraph" w:styleId="Inhaltsverzeichnisberschrift">
    <w:name w:val="TOC Heading"/>
    <w:basedOn w:val="berschrift1"/>
    <w:next w:val="Standard"/>
    <w:uiPriority w:val="39"/>
    <w:unhideWhenUsed/>
    <w:qFormat/>
    <w:rsid w:val="00264EBA"/>
    <w:pPr>
      <w:pBdr>
        <w:top w:val="none" w:sz="0" w:space="0" w:color="auto"/>
        <w:left w:val="none" w:sz="0" w:space="0" w:color="auto"/>
        <w:bottom w:val="none" w:sz="0" w:space="0" w:color="auto"/>
        <w:right w:val="none" w:sz="0" w:space="0" w:color="auto"/>
      </w:pBdr>
      <w:shd w:val="clear" w:color="auto" w:fill="auto"/>
      <w:spacing w:before="240" w:after="0"/>
      <w:outlineLvl w:val="9"/>
    </w:pPr>
    <w:rPr>
      <w:color w:val="2E74B5" w:themeColor="accent1" w:themeShade="BF"/>
      <w:lang w:eastAsia="de-DE"/>
    </w:rPr>
  </w:style>
  <w:style w:type="paragraph" w:styleId="Verzeichnis1">
    <w:name w:val="toc 1"/>
    <w:basedOn w:val="Standard"/>
    <w:next w:val="Standard"/>
    <w:autoRedefine/>
    <w:uiPriority w:val="39"/>
    <w:unhideWhenUsed/>
    <w:rsid w:val="00264EBA"/>
    <w:pPr>
      <w:spacing w:after="100"/>
    </w:pPr>
  </w:style>
  <w:style w:type="character" w:styleId="Hyperlink">
    <w:name w:val="Hyperlink"/>
    <w:basedOn w:val="Absatz-Standardschriftart"/>
    <w:uiPriority w:val="99"/>
    <w:unhideWhenUsed/>
    <w:rsid w:val="00264EBA"/>
    <w:rPr>
      <w:color w:val="0563C1" w:themeColor="hyperlink"/>
      <w:u w:val="single"/>
    </w:rPr>
  </w:style>
  <w:style w:type="paragraph" w:styleId="Listenabsatz">
    <w:name w:val="List Paragraph"/>
    <w:basedOn w:val="Standard"/>
    <w:uiPriority w:val="34"/>
    <w:qFormat/>
    <w:rsid w:val="00CA4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Benutzerdefinierte%20Office-Vorlagen\Axel\Development\UseC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0719A4DC3A49E99343F3650C3C4867"/>
        <w:category>
          <w:name w:val="Allgemein"/>
          <w:gallery w:val="placeholder"/>
        </w:category>
        <w:types>
          <w:type w:val="bbPlcHdr"/>
        </w:types>
        <w:behaviors>
          <w:behavior w:val="content"/>
        </w:behaviors>
        <w:guid w:val="{6022B6ED-F9BB-4356-8210-08851DEE5CAC}"/>
      </w:docPartPr>
      <w:docPartBody>
        <w:p w:rsidR="00000000" w:rsidRDefault="00AE260F">
          <w:pPr>
            <w:pStyle w:val="F30719A4DC3A49E99343F3650C3C4867"/>
          </w:pPr>
          <w:r w:rsidRPr="00032AEC">
            <w:rPr>
              <w:rStyle w:val="Platzhaltertext"/>
            </w:rPr>
            <w:t>[Titel]</w:t>
          </w:r>
        </w:p>
      </w:docPartBody>
    </w:docPart>
    <w:docPart>
      <w:docPartPr>
        <w:name w:val="A5709491CE774D22BE75B96052F8CB39"/>
        <w:category>
          <w:name w:val="Allgemein"/>
          <w:gallery w:val="placeholder"/>
        </w:category>
        <w:types>
          <w:type w:val="bbPlcHdr"/>
        </w:types>
        <w:behaviors>
          <w:behavior w:val="content"/>
        </w:behaviors>
        <w:guid w:val="{FC2A70CA-448E-495A-8795-014E60537C57}"/>
      </w:docPartPr>
      <w:docPartBody>
        <w:p w:rsidR="00000000" w:rsidRDefault="00AE260F">
          <w:pPr>
            <w:pStyle w:val="A5709491CE774D22BE75B96052F8CB39"/>
          </w:pPr>
          <w:r w:rsidRPr="001D7EE5">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0F"/>
    <w:rsid w:val="00AE26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30719A4DC3A49E99343F3650C3C4867">
    <w:name w:val="F30719A4DC3A49E99343F3650C3C4867"/>
  </w:style>
  <w:style w:type="paragraph" w:customStyle="1" w:styleId="A5709491CE774D22BE75B96052F8CB39">
    <w:name w:val="A5709491CE774D22BE75B96052F8C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C7FA0-D528-4ECD-87A9-C2844093F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UseCase.dotx</Template>
  <TotalTime>0</TotalTime>
  <Pages>6</Pages>
  <Words>630</Words>
  <Characters>3973</Characters>
  <Application>Microsoft Office Word</Application>
  <DocSecurity>0</DocSecurity>
  <Lines>33</Lines>
  <Paragraphs>9</Paragraphs>
  <ScaleCrop>false</ScaleCrop>
  <HeadingPairs>
    <vt:vector size="4" baseType="variant">
      <vt:variant>
        <vt:lpstr>Titel</vt:lpstr>
      </vt:variant>
      <vt:variant>
        <vt:i4>1</vt:i4>
      </vt:variant>
      <vt:variant>
        <vt:lpstr>Überschriften</vt:lpstr>
      </vt:variant>
      <vt:variant>
        <vt:i4>18</vt:i4>
      </vt:variant>
    </vt:vector>
  </HeadingPairs>
  <TitlesOfParts>
    <vt:vector size="19" baseType="lpstr">
      <vt:lpstr>UC-XXX: Use Case Name</vt:lpstr>
      <vt:lpstr>Versionshistorie</vt:lpstr>
      <vt:lpstr>Inhalt</vt:lpstr>
      <vt:lpstr>UC-010: Neuer Servicetermin</vt:lpstr>
      <vt:lpstr>Dokumente und Referenzen zu diesem Use Case</vt:lpstr>
      <vt:lpstr>Kurze Beschreibung </vt:lpstr>
      <vt:lpstr>Akteure </vt:lpstr>
      <vt:lpstr>Auslöser (Trigger )</vt:lpstr>
      <vt:lpstr>Vorbedingungen </vt:lpstr>
      <vt:lpstr>Ergebnisse und Nachbedingungen </vt:lpstr>
      <vt:lpstr>Verwendete Use Cases </vt:lpstr>
      <vt:lpstr>Ablauf </vt:lpstr>
      <vt:lpstr>Spezielle technische Anforderungen </vt:lpstr>
      <vt:lpstr>GUI Prototyp </vt:lpstr>
      <vt:lpstr>Bemerkungen </vt:lpstr>
      <vt:lpstr>Mengen und Häufigkeiten </vt:lpstr>
      <vt:lpstr>Datenspeicherung (im Verlauf oder nach Ende des Use Cases )</vt:lpstr>
      <vt:lpstr>Priorität </vt:lpstr>
      <vt:lpstr>Offene Punkte und Fragen </vt:lpstr>
    </vt:vector>
  </TitlesOfParts>
  <Company>Cut &amp; Print Media GmbH &amp; Co. KG</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UC-010: Neuer Servicetermin</dc:title>
  <dc:subject>Use Case, der das Erstellten eines neuen Servicetermins behandelt.</dc:subject>
  <dc:creator>Axel Ullrich</dc:creator>
  <cp:keywords>Use Case</cp:keywords>
  <dc:description/>
  <cp:lastModifiedBy>Axel Ullrich</cp:lastModifiedBy>
  <cp:revision>1</cp:revision>
  <dcterms:created xsi:type="dcterms:W3CDTF">2015-09-16T10:16:00Z</dcterms:created>
  <dcterms:modified xsi:type="dcterms:W3CDTF">2015-09-16T12:02:00Z</dcterms:modified>
  <cp:category>Use Case</cp:category>
  <cp:contentStatus>In Bearbeitung</cp:contentStatus>
</cp:coreProperties>
</file>